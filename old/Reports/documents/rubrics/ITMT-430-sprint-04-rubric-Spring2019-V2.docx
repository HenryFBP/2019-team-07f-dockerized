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3D683" w14:textId="7E37A524" w:rsidR="00445A9C" w:rsidRPr="00CC659C" w:rsidRDefault="001A362C" w:rsidP="00723EBE">
      <w:pPr>
        <w:rPr>
          <w:rFonts w:asciiTheme="minorHAnsi" w:hAnsiTheme="minorHAnsi" w:cstheme="minorHAnsi"/>
          <w:b/>
          <w:sz w:val="24"/>
          <w:szCs w:val="24"/>
        </w:rPr>
      </w:pPr>
      <w:r w:rsidRPr="00CC659C">
        <w:rPr>
          <w:rFonts w:asciiTheme="minorHAnsi" w:hAnsiTheme="minorHAnsi" w:cstheme="minorHAnsi"/>
          <w:b/>
          <w:sz w:val="24"/>
          <w:szCs w:val="24"/>
        </w:rPr>
        <w:t>ITMT 430 Spring 201</w:t>
      </w:r>
      <w:r w:rsidR="00F40C5A" w:rsidRPr="00CC659C">
        <w:rPr>
          <w:rFonts w:asciiTheme="minorHAnsi" w:hAnsiTheme="minorHAnsi" w:cstheme="minorHAnsi"/>
          <w:b/>
          <w:sz w:val="24"/>
          <w:szCs w:val="24"/>
        </w:rPr>
        <w:t>9</w:t>
      </w:r>
      <w:r w:rsidRPr="00CC659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8635F">
        <w:rPr>
          <w:rFonts w:asciiTheme="minorHAnsi" w:hAnsiTheme="minorHAnsi" w:cstheme="minorHAnsi"/>
          <w:b/>
          <w:sz w:val="24"/>
          <w:szCs w:val="24"/>
        </w:rPr>
        <w:t>–</w:t>
      </w:r>
      <w:r w:rsidR="00F40C5A" w:rsidRPr="00CC659C">
        <w:rPr>
          <w:rFonts w:asciiTheme="minorHAnsi" w:hAnsiTheme="minorHAnsi" w:cstheme="minorHAnsi"/>
          <w:b/>
          <w:sz w:val="24"/>
          <w:szCs w:val="24"/>
        </w:rPr>
        <w:t xml:space="preserve"> Sprin</w:t>
      </w:r>
      <w:r w:rsidR="00084EC0" w:rsidRPr="00CC659C">
        <w:rPr>
          <w:rFonts w:asciiTheme="minorHAnsi" w:hAnsiTheme="minorHAnsi" w:cstheme="minorHAnsi"/>
          <w:b/>
          <w:sz w:val="24"/>
          <w:szCs w:val="24"/>
        </w:rPr>
        <w:t>t</w:t>
      </w:r>
      <w:r w:rsidR="00C8635F">
        <w:rPr>
          <w:rFonts w:asciiTheme="minorHAnsi" w:hAnsiTheme="minorHAnsi" w:cstheme="minorHAnsi"/>
          <w:b/>
          <w:sz w:val="24"/>
          <w:szCs w:val="24"/>
        </w:rPr>
        <w:t xml:space="preserve"> 04</w:t>
      </w:r>
      <w:r w:rsidR="00F40C5A" w:rsidRPr="00CC659C">
        <w:rPr>
          <w:rFonts w:asciiTheme="minorHAnsi" w:hAnsiTheme="minorHAnsi" w:cstheme="minorHAnsi"/>
          <w:b/>
          <w:sz w:val="24"/>
          <w:szCs w:val="24"/>
        </w:rPr>
        <w:t xml:space="preserve"> Requirements</w:t>
      </w:r>
    </w:p>
    <w:p w14:paraId="3AF64980" w14:textId="156E8F71" w:rsidR="001A362C" w:rsidRPr="00655A63" w:rsidRDefault="001A362C" w:rsidP="00723EBE">
      <w:pPr>
        <w:rPr>
          <w:rFonts w:asciiTheme="minorHAnsi" w:hAnsiTheme="minorHAnsi" w:cstheme="minorHAnsi"/>
          <w:b/>
          <w:sz w:val="24"/>
          <w:szCs w:val="24"/>
          <w:vertAlign w:val="subscript"/>
        </w:rPr>
      </w:pPr>
    </w:p>
    <w:p w14:paraId="4D8190A8" w14:textId="70B9F483" w:rsidR="001A362C" w:rsidRPr="00CC659C" w:rsidRDefault="009E3053" w:rsidP="00723EBE">
      <w:pPr>
        <w:rPr>
          <w:rFonts w:asciiTheme="minorHAnsi" w:hAnsiTheme="minorHAnsi" w:cstheme="minorHAnsi"/>
          <w:b/>
          <w:sz w:val="24"/>
          <w:szCs w:val="24"/>
        </w:rPr>
      </w:pPr>
      <w:r w:rsidRPr="00CC659C">
        <w:rPr>
          <w:rFonts w:asciiTheme="minorHAnsi" w:hAnsiTheme="minorHAnsi" w:cstheme="minorHAnsi"/>
          <w:b/>
          <w:sz w:val="24"/>
          <w:szCs w:val="24"/>
        </w:rPr>
        <w:t xml:space="preserve">Total Points: </w:t>
      </w:r>
      <w:r w:rsidR="007015BA" w:rsidRPr="00CC659C">
        <w:rPr>
          <w:rFonts w:asciiTheme="minorHAnsi" w:hAnsiTheme="minorHAnsi" w:cstheme="minorHAnsi"/>
          <w:b/>
          <w:sz w:val="24"/>
          <w:szCs w:val="24"/>
        </w:rPr>
        <w:t>100</w:t>
      </w:r>
    </w:p>
    <w:p w14:paraId="449F64C1" w14:textId="31E92827" w:rsidR="009E3053" w:rsidRPr="00CC659C" w:rsidRDefault="009E3053" w:rsidP="00723EBE">
      <w:pPr>
        <w:rPr>
          <w:rFonts w:asciiTheme="minorHAnsi" w:hAnsiTheme="minorHAnsi" w:cstheme="minorHAnsi"/>
          <w:sz w:val="24"/>
          <w:szCs w:val="24"/>
        </w:rPr>
      </w:pPr>
    </w:p>
    <w:p w14:paraId="58B62ED7" w14:textId="160C480E" w:rsidR="009E3053" w:rsidRPr="00CC659C" w:rsidRDefault="009E3053" w:rsidP="00723EBE">
      <w:p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13 items </w:t>
      </w:r>
      <w:r w:rsidR="00CE4C58" w:rsidRPr="00CC659C">
        <w:rPr>
          <w:rFonts w:asciiTheme="minorHAnsi" w:hAnsiTheme="minorHAnsi" w:cstheme="minorHAnsi"/>
          <w:sz w:val="24"/>
          <w:szCs w:val="24"/>
        </w:rPr>
        <w:t>5</w:t>
      </w:r>
      <w:r w:rsidRPr="00CC659C">
        <w:rPr>
          <w:rFonts w:asciiTheme="minorHAnsi" w:hAnsiTheme="minorHAnsi" w:cstheme="minorHAnsi"/>
          <w:sz w:val="24"/>
          <w:szCs w:val="24"/>
        </w:rPr>
        <w:t xml:space="preserve"> points each </w:t>
      </w:r>
      <w:r w:rsidR="00485440" w:rsidRPr="00CC659C">
        <w:rPr>
          <w:rFonts w:asciiTheme="minorHAnsi" w:hAnsiTheme="minorHAnsi" w:cstheme="minorHAnsi"/>
          <w:sz w:val="24"/>
          <w:szCs w:val="24"/>
        </w:rPr>
        <w:t>(</w:t>
      </w:r>
      <w:r w:rsidR="007015BA" w:rsidRPr="00CC659C">
        <w:rPr>
          <w:rFonts w:asciiTheme="minorHAnsi" w:hAnsiTheme="minorHAnsi" w:cstheme="minorHAnsi"/>
          <w:sz w:val="24"/>
          <w:szCs w:val="24"/>
        </w:rPr>
        <w:t>65</w:t>
      </w:r>
      <w:r w:rsidR="00485440" w:rsidRPr="00CC659C">
        <w:rPr>
          <w:rFonts w:asciiTheme="minorHAnsi" w:hAnsiTheme="minorHAnsi" w:cstheme="minorHAnsi"/>
          <w:sz w:val="24"/>
          <w:szCs w:val="24"/>
        </w:rPr>
        <w:t>)</w:t>
      </w:r>
      <w:r w:rsidR="007015BA" w:rsidRPr="00CC659C">
        <w:rPr>
          <w:rFonts w:asciiTheme="minorHAnsi" w:hAnsiTheme="minorHAnsi" w:cstheme="minorHAnsi"/>
          <w:sz w:val="24"/>
          <w:szCs w:val="24"/>
        </w:rPr>
        <w:t xml:space="preserve"> + 35 for deploy working</w:t>
      </w:r>
    </w:p>
    <w:p w14:paraId="5EE94CE4" w14:textId="3737B3DA" w:rsidR="009E3053" w:rsidRPr="00CC659C" w:rsidRDefault="009E3053" w:rsidP="00723EBE">
      <w:pPr>
        <w:rPr>
          <w:rFonts w:asciiTheme="minorHAnsi" w:hAnsiTheme="minorHAnsi" w:cstheme="minorHAnsi"/>
          <w:sz w:val="24"/>
          <w:szCs w:val="24"/>
        </w:rPr>
      </w:pPr>
    </w:p>
    <w:p w14:paraId="6EFB70AF" w14:textId="1DC40C46" w:rsidR="009E3053" w:rsidRPr="00CC659C" w:rsidRDefault="009E3053" w:rsidP="00723EBE">
      <w:p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Scale ranking:</w:t>
      </w:r>
    </w:p>
    <w:p w14:paraId="05178BDC" w14:textId="735D33C3" w:rsidR="009E3053" w:rsidRPr="00CC659C" w:rsidRDefault="009E3053" w:rsidP="00723EBE">
      <w:pPr>
        <w:rPr>
          <w:rFonts w:asciiTheme="minorHAnsi" w:hAnsiTheme="minorHAnsi" w:cstheme="minorHAnsi"/>
          <w:sz w:val="24"/>
          <w:szCs w:val="24"/>
        </w:rPr>
      </w:pPr>
    </w:p>
    <w:p w14:paraId="5997AC8F" w14:textId="2BE33DB4" w:rsidR="009E3053" w:rsidRPr="00CC659C" w:rsidRDefault="00F3572F" w:rsidP="0048544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5</w:t>
      </w:r>
      <w:r w:rsidR="009E3053" w:rsidRPr="00CC659C">
        <w:rPr>
          <w:rFonts w:asciiTheme="minorHAnsi" w:hAnsiTheme="minorHAnsi" w:cstheme="minorHAnsi"/>
          <w:sz w:val="24"/>
          <w:szCs w:val="24"/>
        </w:rPr>
        <w:t xml:space="preserve"> points </w:t>
      </w:r>
      <w:r w:rsidR="00A62D95" w:rsidRPr="00CC659C">
        <w:rPr>
          <w:rFonts w:asciiTheme="minorHAnsi" w:hAnsiTheme="minorHAnsi" w:cstheme="minorHAnsi"/>
          <w:sz w:val="24"/>
          <w:szCs w:val="24"/>
        </w:rPr>
        <w:t xml:space="preserve">- </w:t>
      </w:r>
      <w:r w:rsidR="009E3053" w:rsidRPr="00CC659C">
        <w:rPr>
          <w:rFonts w:asciiTheme="minorHAnsi" w:hAnsiTheme="minorHAnsi" w:cstheme="minorHAnsi"/>
          <w:sz w:val="24"/>
          <w:szCs w:val="24"/>
        </w:rPr>
        <w:t>items are sufficiently described, displayed, and deployed</w:t>
      </w:r>
    </w:p>
    <w:p w14:paraId="1A30D89F" w14:textId="5EF31411" w:rsidR="009E3053" w:rsidRPr="00CC659C" w:rsidRDefault="009E3053" w:rsidP="00723EBE">
      <w:pPr>
        <w:rPr>
          <w:rFonts w:asciiTheme="minorHAnsi" w:hAnsiTheme="minorHAnsi" w:cstheme="minorHAnsi"/>
          <w:sz w:val="24"/>
          <w:szCs w:val="24"/>
        </w:rPr>
      </w:pPr>
    </w:p>
    <w:p w14:paraId="2E55B4E1" w14:textId="50DDFA24" w:rsidR="009E3053" w:rsidRPr="00CC659C" w:rsidRDefault="000060C0" w:rsidP="0048544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  <w:r w:rsidR="009E3053" w:rsidRPr="00CC659C">
        <w:rPr>
          <w:rFonts w:asciiTheme="minorHAnsi" w:hAnsiTheme="minorHAnsi" w:cstheme="minorHAnsi"/>
          <w:sz w:val="24"/>
          <w:szCs w:val="24"/>
        </w:rPr>
        <w:t xml:space="preserve"> points </w:t>
      </w:r>
      <w:r w:rsidR="00A62D95" w:rsidRPr="00CC659C">
        <w:rPr>
          <w:rFonts w:asciiTheme="minorHAnsi" w:hAnsiTheme="minorHAnsi" w:cstheme="minorHAnsi"/>
          <w:sz w:val="24"/>
          <w:szCs w:val="24"/>
        </w:rPr>
        <w:t>– items are mostly described, displayed, and deployed</w:t>
      </w:r>
    </w:p>
    <w:p w14:paraId="0B49BF55" w14:textId="5CB79266" w:rsidR="001A362C" w:rsidRPr="00CC659C" w:rsidRDefault="001A362C" w:rsidP="00723EBE">
      <w:pPr>
        <w:rPr>
          <w:rFonts w:asciiTheme="minorHAnsi" w:hAnsiTheme="minorHAnsi" w:cstheme="minorHAnsi"/>
          <w:sz w:val="24"/>
          <w:szCs w:val="24"/>
        </w:rPr>
      </w:pPr>
    </w:p>
    <w:p w14:paraId="09782DB9" w14:textId="1D02E43D" w:rsidR="00A62D95" w:rsidRPr="00CC659C" w:rsidRDefault="00F3572F" w:rsidP="0048544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2</w:t>
      </w:r>
      <w:r w:rsidR="00A62D95" w:rsidRPr="00CC659C">
        <w:rPr>
          <w:rFonts w:asciiTheme="minorHAnsi" w:hAnsiTheme="minorHAnsi" w:cstheme="minorHAnsi"/>
          <w:sz w:val="24"/>
          <w:szCs w:val="24"/>
        </w:rPr>
        <w:t xml:space="preserve"> points – items </w:t>
      </w:r>
      <w:r w:rsidR="00DB7D4D" w:rsidRPr="00CC659C">
        <w:rPr>
          <w:rFonts w:asciiTheme="minorHAnsi" w:hAnsiTheme="minorHAnsi" w:cstheme="minorHAnsi"/>
          <w:sz w:val="24"/>
          <w:szCs w:val="24"/>
        </w:rPr>
        <w:t>are somewhat or irregularly described, displayed, and deployed</w:t>
      </w:r>
    </w:p>
    <w:p w14:paraId="0B2F8CBB" w14:textId="78392CE6" w:rsidR="001A362C" w:rsidRPr="00CC659C" w:rsidRDefault="001A362C" w:rsidP="00723EBE">
      <w:pPr>
        <w:rPr>
          <w:rFonts w:asciiTheme="minorHAnsi" w:hAnsiTheme="minorHAnsi" w:cstheme="minorHAnsi"/>
          <w:sz w:val="24"/>
          <w:szCs w:val="24"/>
        </w:rPr>
      </w:pPr>
    </w:p>
    <w:p w14:paraId="54255B0B" w14:textId="10B8CE4C" w:rsidR="00F3572F" w:rsidRPr="00CC659C" w:rsidRDefault="00F3572F" w:rsidP="00723EB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1</w:t>
      </w:r>
      <w:r w:rsidR="00DB7D4D" w:rsidRPr="00CC659C">
        <w:rPr>
          <w:rFonts w:asciiTheme="minorHAnsi" w:hAnsiTheme="minorHAnsi" w:cstheme="minorHAnsi"/>
          <w:sz w:val="24"/>
          <w:szCs w:val="24"/>
        </w:rPr>
        <w:t xml:space="preserve"> point – items are missing or inadequately described, displayed, and deployed</w:t>
      </w:r>
    </w:p>
    <w:p w14:paraId="2077ECD2" w14:textId="77777777" w:rsidR="00F3572F" w:rsidRPr="00CC659C" w:rsidRDefault="00F3572F" w:rsidP="00F3572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01371E7" w14:textId="3B6F5027" w:rsidR="00BA31E1" w:rsidRDefault="00BA31E1" w:rsidP="00723EB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</w:t>
      </w:r>
      <w:r w:rsidR="00F3572F" w:rsidRPr="00CC659C">
        <w:rPr>
          <w:rFonts w:asciiTheme="minorHAnsi" w:hAnsiTheme="minorHAnsi" w:cstheme="minorHAnsi"/>
          <w:sz w:val="24"/>
          <w:szCs w:val="24"/>
        </w:rPr>
        <w:t xml:space="preserve"> points </w:t>
      </w:r>
      <w:r>
        <w:rPr>
          <w:rFonts w:asciiTheme="minorHAnsi" w:hAnsiTheme="minorHAnsi" w:cstheme="minorHAnsi"/>
          <w:sz w:val="24"/>
          <w:szCs w:val="24"/>
        </w:rPr>
        <w:t>for demo walk through of 2 use cases</w:t>
      </w:r>
      <w:r w:rsidR="001F04AC">
        <w:rPr>
          <w:rFonts w:asciiTheme="minorHAnsi" w:hAnsiTheme="minorHAnsi" w:cstheme="minorHAnsi"/>
          <w:sz w:val="24"/>
          <w:szCs w:val="24"/>
        </w:rPr>
        <w:t xml:space="preserve">  - </w:t>
      </w:r>
      <w:r w:rsidR="001F04AC" w:rsidRPr="00CF0F1F">
        <w:rPr>
          <w:rFonts w:asciiTheme="minorHAnsi" w:hAnsiTheme="minorHAnsi" w:cstheme="minorHAnsi"/>
          <w:sz w:val="24"/>
          <w:szCs w:val="24"/>
          <w:highlight w:val="yellow"/>
        </w:rPr>
        <w:t>This demo will be recorded via Blackboard Collaborate (inside of Blackboard) there is a document walking you through the step</w:t>
      </w:r>
      <w:r w:rsidR="00CF0F1F" w:rsidRPr="00CF0F1F">
        <w:rPr>
          <w:rFonts w:asciiTheme="minorHAnsi" w:hAnsiTheme="minorHAnsi" w:cstheme="minorHAnsi"/>
          <w:sz w:val="24"/>
          <w:szCs w:val="24"/>
          <w:highlight w:val="yellow"/>
        </w:rPr>
        <w:t>s to launch the recording</w:t>
      </w:r>
      <w:r w:rsidR="004A4743">
        <w:rPr>
          <w:rFonts w:asciiTheme="minorHAnsi" w:hAnsiTheme="minorHAnsi" w:cstheme="minorHAnsi"/>
          <w:sz w:val="24"/>
          <w:szCs w:val="24"/>
          <w:highlight w:val="yellow"/>
        </w:rPr>
        <w:t xml:space="preserve"> and how to make it</w:t>
      </w:r>
      <w:bookmarkStart w:id="0" w:name="_GoBack"/>
      <w:bookmarkEnd w:id="0"/>
      <w:r w:rsidR="00CF0F1F" w:rsidRPr="00CF0F1F">
        <w:rPr>
          <w:rFonts w:asciiTheme="minorHAnsi" w:hAnsiTheme="minorHAnsi" w:cstheme="minorHAnsi"/>
          <w:sz w:val="24"/>
          <w:szCs w:val="24"/>
          <w:highlight w:val="yellow"/>
        </w:rPr>
        <w:t>.</w:t>
      </w:r>
      <w:r w:rsidR="00CF0F1F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5055C86" w14:textId="77777777" w:rsidR="00BA31E1" w:rsidRPr="00BA31E1" w:rsidRDefault="00BA31E1" w:rsidP="00BA31E1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ED36FE1" w14:textId="2E3153DF" w:rsidR="00F3572F" w:rsidRDefault="00BA31E1" w:rsidP="00BA31E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 case 1: Upon a complete </w:t>
      </w:r>
      <w:r w:rsidR="006E236F">
        <w:rPr>
          <w:rFonts w:asciiTheme="minorHAnsi" w:hAnsiTheme="minorHAnsi" w:cstheme="minorHAnsi"/>
          <w:sz w:val="24"/>
          <w:szCs w:val="24"/>
        </w:rPr>
        <w:t>build from scratch, r</w:t>
      </w:r>
      <w:r>
        <w:rPr>
          <w:rFonts w:asciiTheme="minorHAnsi" w:hAnsiTheme="minorHAnsi" w:cstheme="minorHAnsi"/>
          <w:sz w:val="24"/>
          <w:szCs w:val="24"/>
        </w:rPr>
        <w:t xml:space="preserve">egister for your site successfully </w:t>
      </w:r>
      <w:r w:rsidR="006E236F">
        <w:rPr>
          <w:rFonts w:asciiTheme="minorHAnsi" w:hAnsiTheme="minorHAnsi" w:cstheme="minorHAnsi"/>
          <w:sz w:val="24"/>
          <w:szCs w:val="24"/>
        </w:rPr>
        <w:t>as a user</w:t>
      </w:r>
    </w:p>
    <w:p w14:paraId="356B5C0B" w14:textId="6D0E2B29" w:rsidR="006B2593" w:rsidRDefault="006B2593" w:rsidP="00BA31E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 case 2:  Login as that newly created user and execute </w:t>
      </w:r>
      <w:r w:rsidR="00CA112A">
        <w:rPr>
          <w:rFonts w:asciiTheme="minorHAnsi" w:hAnsiTheme="minorHAnsi" w:cstheme="minorHAnsi"/>
          <w:sz w:val="24"/>
          <w:szCs w:val="24"/>
        </w:rPr>
        <w:t>an</w:t>
      </w:r>
      <w:r>
        <w:rPr>
          <w:rFonts w:asciiTheme="minorHAnsi" w:hAnsiTheme="minorHAnsi" w:cstheme="minorHAnsi"/>
          <w:sz w:val="24"/>
          <w:szCs w:val="24"/>
        </w:rPr>
        <w:t xml:space="preserve"> essential </w:t>
      </w:r>
      <w:r w:rsidR="00CA112A">
        <w:rPr>
          <w:rFonts w:asciiTheme="minorHAnsi" w:hAnsiTheme="minorHAnsi" w:cstheme="minorHAnsi"/>
          <w:sz w:val="24"/>
          <w:szCs w:val="24"/>
        </w:rPr>
        <w:t xml:space="preserve">operation </w:t>
      </w:r>
      <w:r>
        <w:rPr>
          <w:rFonts w:asciiTheme="minorHAnsi" w:hAnsiTheme="minorHAnsi" w:cstheme="minorHAnsi"/>
          <w:sz w:val="24"/>
          <w:szCs w:val="24"/>
        </w:rPr>
        <w:t>to your site.  (For instance</w:t>
      </w:r>
      <w:r w:rsidR="00CA112A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if it is a blog, post </w:t>
      </w:r>
      <w:r w:rsidR="000060C0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blog entr</w:t>
      </w:r>
      <w:r w:rsidR="000060C0">
        <w:rPr>
          <w:rFonts w:asciiTheme="minorHAnsi" w:hAnsiTheme="minorHAnsi" w:cstheme="minorHAnsi"/>
          <w:sz w:val="24"/>
          <w:szCs w:val="24"/>
        </w:rPr>
        <w:t>y</w:t>
      </w:r>
      <w:r w:rsidR="00CA112A">
        <w:rPr>
          <w:rFonts w:asciiTheme="minorHAnsi" w:hAnsiTheme="minorHAnsi" w:cstheme="minorHAnsi"/>
          <w:sz w:val="24"/>
          <w:szCs w:val="24"/>
        </w:rPr>
        <w:t>, upload and tag an image, or place a recommendation</w:t>
      </w:r>
      <w:r w:rsidR="000060C0">
        <w:rPr>
          <w:rFonts w:asciiTheme="minorHAnsi" w:hAnsiTheme="minorHAnsi" w:cstheme="minorHAnsi"/>
          <w:sz w:val="24"/>
          <w:szCs w:val="24"/>
        </w:rPr>
        <w:t xml:space="preserve"> – this will demonstrate the purpose of your work and purpose of your application</w:t>
      </w:r>
      <w:r w:rsidR="00CA112A">
        <w:rPr>
          <w:rFonts w:asciiTheme="minorHAnsi" w:hAnsiTheme="minorHAnsi" w:cstheme="minorHAnsi"/>
          <w:sz w:val="24"/>
          <w:szCs w:val="24"/>
        </w:rPr>
        <w:t>).  Do this twice.</w:t>
      </w:r>
    </w:p>
    <w:p w14:paraId="2D223345" w14:textId="15776604" w:rsidR="006E236F" w:rsidRPr="00CC659C" w:rsidRDefault="00CA112A" w:rsidP="00CA112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15 points – I will run your build and access instructions located in your Readme.md file </w:t>
      </w:r>
      <w:r w:rsidR="00E14751">
        <w:rPr>
          <w:rFonts w:asciiTheme="minorHAnsi" w:hAnsiTheme="minorHAnsi" w:cstheme="minorHAnsi"/>
          <w:sz w:val="24"/>
          <w:szCs w:val="24"/>
        </w:rPr>
        <w:t>and I will attempt to replicate the content you showed in the above demo.</w:t>
      </w:r>
    </w:p>
    <w:p w14:paraId="20B9A1D4" w14:textId="77777777" w:rsidR="00836CEA" w:rsidRPr="00CC659C" w:rsidRDefault="00836CEA" w:rsidP="00836CE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4FEDEE3" w14:textId="3C0E11BE" w:rsidR="00836CEA" w:rsidRPr="00E14751" w:rsidRDefault="005215DE" w:rsidP="00E14751">
      <w:pPr>
        <w:rPr>
          <w:rFonts w:asciiTheme="minorHAnsi" w:hAnsiTheme="minorHAnsi" w:cstheme="minorHAnsi"/>
          <w:sz w:val="24"/>
          <w:szCs w:val="24"/>
        </w:rPr>
      </w:pPr>
      <w:r w:rsidRPr="00E14751">
        <w:rPr>
          <w:rFonts w:asciiTheme="minorHAnsi" w:hAnsiTheme="minorHAnsi" w:cstheme="minorHAnsi"/>
          <w:b/>
          <w:sz w:val="24"/>
          <w:szCs w:val="24"/>
        </w:rPr>
        <w:t>***</w:t>
      </w:r>
      <w:proofErr w:type="gramStart"/>
      <w:r w:rsidR="00836CEA" w:rsidRPr="00E14751">
        <w:rPr>
          <w:rFonts w:asciiTheme="minorHAnsi" w:hAnsiTheme="minorHAnsi" w:cstheme="minorHAnsi"/>
          <w:b/>
          <w:sz w:val="24"/>
          <w:szCs w:val="24"/>
        </w:rPr>
        <w:t>Note</w:t>
      </w:r>
      <w:r w:rsidRPr="00E14751">
        <w:rPr>
          <w:rFonts w:asciiTheme="minorHAnsi" w:hAnsiTheme="minorHAnsi" w:cstheme="minorHAnsi"/>
          <w:b/>
          <w:sz w:val="24"/>
          <w:szCs w:val="24"/>
        </w:rPr>
        <w:t>:*</w:t>
      </w:r>
      <w:proofErr w:type="gramEnd"/>
      <w:r w:rsidRPr="00E14751">
        <w:rPr>
          <w:rFonts w:asciiTheme="minorHAnsi" w:hAnsiTheme="minorHAnsi" w:cstheme="minorHAnsi"/>
          <w:b/>
          <w:sz w:val="24"/>
          <w:szCs w:val="24"/>
        </w:rPr>
        <w:t>**</w:t>
      </w:r>
      <w:r w:rsidR="00836CEA" w:rsidRPr="00E14751">
        <w:rPr>
          <w:rFonts w:asciiTheme="minorHAnsi" w:hAnsiTheme="minorHAnsi" w:cstheme="minorHAnsi"/>
          <w:sz w:val="24"/>
          <w:szCs w:val="24"/>
        </w:rPr>
        <w:t xml:space="preserve"> </w:t>
      </w:r>
      <w:r w:rsidRPr="00E14751">
        <w:rPr>
          <w:rFonts w:asciiTheme="minorHAnsi" w:hAnsiTheme="minorHAnsi" w:cstheme="minorHAnsi"/>
          <w:sz w:val="24"/>
          <w:szCs w:val="24"/>
        </w:rPr>
        <w:t>A</w:t>
      </w:r>
      <w:r w:rsidR="00836CEA" w:rsidRPr="00E14751">
        <w:rPr>
          <w:rFonts w:asciiTheme="minorHAnsi" w:hAnsiTheme="minorHAnsi" w:cstheme="minorHAnsi"/>
          <w:sz w:val="24"/>
          <w:szCs w:val="24"/>
        </w:rPr>
        <w:t>utomated assumes all code, keys, and settings are built and set in the Packer build phase</w:t>
      </w:r>
    </w:p>
    <w:p w14:paraId="512525A9" w14:textId="0C10D5B6" w:rsidR="00836CEA" w:rsidRPr="00E14751" w:rsidRDefault="00836CEA" w:rsidP="00E14751">
      <w:pPr>
        <w:rPr>
          <w:rFonts w:asciiTheme="minorHAnsi" w:hAnsiTheme="minorHAnsi" w:cstheme="minorHAnsi"/>
          <w:sz w:val="24"/>
          <w:szCs w:val="24"/>
        </w:rPr>
      </w:pPr>
      <w:r w:rsidRPr="00E14751">
        <w:rPr>
          <w:rFonts w:asciiTheme="minorHAnsi" w:hAnsiTheme="minorHAnsi" w:cstheme="minorHAnsi"/>
          <w:sz w:val="24"/>
          <w:szCs w:val="24"/>
        </w:rPr>
        <w:t xml:space="preserve">It can be assumed that </w:t>
      </w:r>
      <w:r w:rsidR="009F5A3F" w:rsidRPr="00E14751">
        <w:rPr>
          <w:rFonts w:asciiTheme="minorHAnsi" w:hAnsiTheme="minorHAnsi" w:cstheme="minorHAnsi"/>
          <w:sz w:val="24"/>
          <w:szCs w:val="24"/>
        </w:rPr>
        <w:t>v</w:t>
      </w:r>
      <w:r w:rsidRPr="00E14751">
        <w:rPr>
          <w:rFonts w:asciiTheme="minorHAnsi" w:hAnsiTheme="minorHAnsi" w:cstheme="minorHAnsi"/>
          <w:sz w:val="24"/>
          <w:szCs w:val="24"/>
        </w:rPr>
        <w:t>agrant up</w:t>
      </w:r>
      <w:r w:rsidR="009F5A3F" w:rsidRPr="00E14751">
        <w:rPr>
          <w:rFonts w:asciiTheme="minorHAnsi" w:hAnsiTheme="minorHAnsi" w:cstheme="minorHAnsi"/>
          <w:sz w:val="24"/>
          <w:szCs w:val="24"/>
        </w:rPr>
        <w:t xml:space="preserve"> and related Vagrantfile</w:t>
      </w:r>
      <w:r w:rsidRPr="00E14751">
        <w:rPr>
          <w:rFonts w:asciiTheme="minorHAnsi" w:hAnsiTheme="minorHAnsi" w:cstheme="minorHAnsi"/>
          <w:sz w:val="24"/>
          <w:szCs w:val="24"/>
        </w:rPr>
        <w:t xml:space="preserve"> phase requires manual adjustment of the IP address ranges</w:t>
      </w:r>
    </w:p>
    <w:p w14:paraId="5A8DA44F" w14:textId="77777777" w:rsidR="001D3634" w:rsidRPr="00CC659C" w:rsidRDefault="001D3634" w:rsidP="00723EBE">
      <w:pPr>
        <w:rPr>
          <w:rFonts w:asciiTheme="minorHAnsi" w:hAnsiTheme="minorHAnsi" w:cstheme="minorHAnsi"/>
          <w:sz w:val="24"/>
          <w:szCs w:val="24"/>
        </w:rPr>
      </w:pPr>
    </w:p>
    <w:p w14:paraId="0F2EC666" w14:textId="189BF189" w:rsidR="0011041E" w:rsidRPr="00CC659C" w:rsidRDefault="0011041E" w:rsidP="00723EBE">
      <w:pPr>
        <w:rPr>
          <w:rFonts w:asciiTheme="minorHAnsi" w:hAnsiTheme="minorHAnsi" w:cstheme="minorHAnsi"/>
          <w:b/>
          <w:sz w:val="24"/>
          <w:szCs w:val="24"/>
        </w:rPr>
      </w:pPr>
      <w:r w:rsidRPr="00CC659C">
        <w:rPr>
          <w:rFonts w:asciiTheme="minorHAnsi" w:hAnsiTheme="minorHAnsi" w:cstheme="minorHAnsi"/>
          <w:b/>
          <w:sz w:val="24"/>
          <w:szCs w:val="24"/>
        </w:rPr>
        <w:t>Project Base Requirements</w:t>
      </w:r>
    </w:p>
    <w:p w14:paraId="2A15BD34" w14:textId="1F0839A7" w:rsidR="00445A9C" w:rsidRPr="00CC659C" w:rsidRDefault="00445A9C" w:rsidP="00723EBE">
      <w:pPr>
        <w:rPr>
          <w:rFonts w:asciiTheme="minorHAnsi" w:hAnsiTheme="minorHAnsi" w:cstheme="minorHAnsi"/>
          <w:sz w:val="24"/>
          <w:szCs w:val="24"/>
        </w:rPr>
      </w:pPr>
    </w:p>
    <w:p w14:paraId="19987344" w14:textId="18FE8966" w:rsidR="00445A9C" w:rsidRPr="00CC659C" w:rsidRDefault="007A3003" w:rsidP="00723EBE">
      <w:p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Each Project will have additional specific details per job to be delivered once project subject is determined</w:t>
      </w:r>
      <w:r w:rsidR="001904A6" w:rsidRPr="00CC659C">
        <w:rPr>
          <w:rFonts w:asciiTheme="minorHAnsi" w:hAnsiTheme="minorHAnsi" w:cstheme="minorHAnsi"/>
          <w:sz w:val="24"/>
          <w:szCs w:val="24"/>
        </w:rPr>
        <w:t xml:space="preserve"> and require you to explain your implementation and decisions in these categories:</w:t>
      </w:r>
      <w:r w:rsidR="004A5FD0">
        <w:rPr>
          <w:rFonts w:asciiTheme="minorHAnsi" w:hAnsiTheme="minorHAnsi" w:cstheme="minorHAnsi"/>
          <w:sz w:val="24"/>
          <w:szCs w:val="24"/>
        </w:rPr>
        <w:t xml:space="preserve"> </w:t>
      </w:r>
      <w:r w:rsidR="004A5FD0" w:rsidRPr="004A5FD0">
        <w:rPr>
          <w:rFonts w:asciiTheme="minorHAnsi" w:hAnsiTheme="minorHAnsi" w:cstheme="minorHAnsi"/>
          <w:sz w:val="24"/>
          <w:szCs w:val="24"/>
          <w:highlight w:val="yellow"/>
        </w:rPr>
        <w:t>Each element here where applicable needs a git commit SHA and URL and or a Trello card</w:t>
      </w:r>
      <w:r w:rsidR="001904A6" w:rsidRPr="00CC659C">
        <w:rPr>
          <w:rFonts w:asciiTheme="minorHAnsi" w:hAnsiTheme="minorHAnsi" w:cstheme="minorHAnsi"/>
          <w:sz w:val="24"/>
          <w:szCs w:val="24"/>
        </w:rPr>
        <w:br/>
      </w:r>
    </w:p>
    <w:p w14:paraId="624C73E1" w14:textId="5CF1DB8F" w:rsidR="0011041E" w:rsidRPr="00CC659C" w:rsidRDefault="0011041E" w:rsidP="001A362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Language and framework of your choice (ITM 311, ITM 312, ITMD 361, ITMD 411)</w:t>
      </w:r>
      <w:r w:rsidR="0096340E" w:rsidRPr="00CC659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5028C8" w14:textId="761ED596" w:rsidR="00D35F14" w:rsidRPr="006C7859" w:rsidRDefault="003413A2" w:rsidP="00D35F14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6C7859">
        <w:rPr>
          <w:rFonts w:asciiTheme="minorHAnsi" w:hAnsiTheme="minorHAnsi" w:cstheme="minorHAnsi"/>
          <w:sz w:val="24"/>
          <w:szCs w:val="24"/>
          <w:highlight w:val="yellow"/>
        </w:rPr>
        <w:t xml:space="preserve">What programming language </w:t>
      </w:r>
      <w:r w:rsidR="006C7859" w:rsidRPr="006C7859">
        <w:rPr>
          <w:rFonts w:asciiTheme="minorHAnsi" w:hAnsiTheme="minorHAnsi" w:cstheme="minorHAnsi"/>
          <w:sz w:val="24"/>
          <w:szCs w:val="24"/>
          <w:highlight w:val="yellow"/>
        </w:rPr>
        <w:t>and</w:t>
      </w:r>
      <w:r w:rsidR="00F65AC3">
        <w:rPr>
          <w:rFonts w:asciiTheme="minorHAnsi" w:hAnsiTheme="minorHAnsi" w:cstheme="minorHAnsi"/>
          <w:sz w:val="24"/>
          <w:szCs w:val="24"/>
          <w:highlight w:val="yellow"/>
        </w:rPr>
        <w:t xml:space="preserve"> Language</w:t>
      </w:r>
      <w:r w:rsidR="006C7859" w:rsidRPr="006C7859">
        <w:rPr>
          <w:rFonts w:asciiTheme="minorHAnsi" w:hAnsiTheme="minorHAnsi" w:cstheme="minorHAnsi"/>
          <w:sz w:val="24"/>
          <w:szCs w:val="24"/>
          <w:highlight w:val="yellow"/>
        </w:rPr>
        <w:t xml:space="preserve"> framework </w:t>
      </w:r>
      <w:r w:rsidRPr="006C7859">
        <w:rPr>
          <w:rFonts w:asciiTheme="minorHAnsi" w:hAnsiTheme="minorHAnsi" w:cstheme="minorHAnsi"/>
          <w:sz w:val="24"/>
          <w:szCs w:val="24"/>
          <w:highlight w:val="yellow"/>
        </w:rPr>
        <w:t>are you using?</w:t>
      </w:r>
      <w:r w:rsidR="00F65AC3">
        <w:rPr>
          <w:rFonts w:asciiTheme="minorHAnsi" w:hAnsiTheme="minorHAnsi" w:cstheme="minorHAnsi"/>
          <w:sz w:val="24"/>
          <w:szCs w:val="24"/>
          <w:highlight w:val="yellow"/>
        </w:rPr>
        <w:t xml:space="preserve">  (hint</w:t>
      </w:r>
      <w:r w:rsidR="00C8635F">
        <w:rPr>
          <w:rFonts w:asciiTheme="minorHAnsi" w:hAnsiTheme="minorHAnsi" w:cstheme="minorHAnsi"/>
          <w:sz w:val="24"/>
          <w:szCs w:val="24"/>
          <w:highlight w:val="yellow"/>
        </w:rPr>
        <w:t>:</w:t>
      </w:r>
      <w:r w:rsidR="00F65AC3">
        <w:rPr>
          <w:rFonts w:asciiTheme="minorHAnsi" w:hAnsiTheme="minorHAnsi" w:cstheme="minorHAnsi"/>
          <w:sz w:val="24"/>
          <w:szCs w:val="24"/>
          <w:highlight w:val="yellow"/>
        </w:rPr>
        <w:t xml:space="preserve"> html/</w:t>
      </w:r>
      <w:proofErr w:type="spellStart"/>
      <w:r w:rsidR="00F65AC3">
        <w:rPr>
          <w:rFonts w:asciiTheme="minorHAnsi" w:hAnsiTheme="minorHAnsi" w:cstheme="minorHAnsi"/>
          <w:sz w:val="24"/>
          <w:szCs w:val="24"/>
          <w:highlight w:val="yellow"/>
        </w:rPr>
        <w:t>css</w:t>
      </w:r>
      <w:proofErr w:type="spellEnd"/>
      <w:r w:rsidR="00F65AC3">
        <w:rPr>
          <w:rFonts w:asciiTheme="minorHAnsi" w:hAnsiTheme="minorHAnsi" w:cstheme="minorHAnsi"/>
          <w:sz w:val="24"/>
          <w:szCs w:val="24"/>
          <w:highlight w:val="yellow"/>
        </w:rPr>
        <w:t xml:space="preserve"> is not a language)</w:t>
      </w:r>
    </w:p>
    <w:p w14:paraId="051BA795" w14:textId="17113818" w:rsidR="0011041E" w:rsidRDefault="0011041E" w:rsidP="007A300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Operating System Platform of Choice (ITM 301, ITMO 456)</w:t>
      </w:r>
    </w:p>
    <w:p w14:paraId="0AA1A300" w14:textId="650A4596" w:rsidR="00745271" w:rsidRPr="00745271" w:rsidRDefault="00745271" w:rsidP="00745271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745271">
        <w:rPr>
          <w:rFonts w:asciiTheme="minorHAnsi" w:hAnsiTheme="minorHAnsi" w:cstheme="minorHAnsi"/>
          <w:sz w:val="24"/>
          <w:szCs w:val="24"/>
          <w:highlight w:val="yellow"/>
        </w:rPr>
        <w:t>Which Operating system and why was it chosen?</w:t>
      </w:r>
    </w:p>
    <w:p w14:paraId="45886415" w14:textId="08D49F40" w:rsidR="00D35F14" w:rsidRPr="000E6F91" w:rsidRDefault="00D35F14" w:rsidP="00D35F14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0E6F91">
        <w:rPr>
          <w:rFonts w:asciiTheme="minorHAnsi" w:hAnsiTheme="minorHAnsi" w:cstheme="minorHAnsi"/>
          <w:sz w:val="24"/>
          <w:szCs w:val="24"/>
          <w:highlight w:val="yellow"/>
        </w:rPr>
        <w:lastRenderedPageBreak/>
        <w:t xml:space="preserve">Packages </w:t>
      </w:r>
      <w:r w:rsidR="006C7C8C" w:rsidRPr="000E6F91">
        <w:rPr>
          <w:rFonts w:asciiTheme="minorHAnsi" w:hAnsiTheme="minorHAnsi" w:cstheme="minorHAnsi"/>
          <w:sz w:val="24"/>
          <w:szCs w:val="24"/>
          <w:highlight w:val="yellow"/>
        </w:rPr>
        <w:t xml:space="preserve">– </w:t>
      </w:r>
      <w:r w:rsidR="000E7F66" w:rsidRPr="000E6F91">
        <w:rPr>
          <w:rFonts w:asciiTheme="minorHAnsi" w:hAnsiTheme="minorHAnsi" w:cstheme="minorHAnsi"/>
          <w:sz w:val="24"/>
          <w:szCs w:val="24"/>
          <w:highlight w:val="yellow"/>
        </w:rPr>
        <w:t>list all</w:t>
      </w:r>
      <w:r w:rsidR="006C7C8C" w:rsidRPr="000E6F91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0E6F91" w:rsidRPr="000E6F91">
        <w:rPr>
          <w:rFonts w:asciiTheme="minorHAnsi" w:hAnsiTheme="minorHAnsi" w:cstheme="minorHAnsi"/>
          <w:sz w:val="24"/>
          <w:szCs w:val="24"/>
          <w:highlight w:val="yellow"/>
        </w:rPr>
        <w:t xml:space="preserve">additional </w:t>
      </w:r>
      <w:r w:rsidR="006C7C8C" w:rsidRPr="000E6F91">
        <w:rPr>
          <w:rFonts w:asciiTheme="minorHAnsi" w:hAnsiTheme="minorHAnsi" w:cstheme="minorHAnsi"/>
          <w:sz w:val="24"/>
          <w:szCs w:val="24"/>
          <w:highlight w:val="yellow"/>
        </w:rPr>
        <w:t xml:space="preserve">packages installed </w:t>
      </w:r>
    </w:p>
    <w:p w14:paraId="0C08A451" w14:textId="77777777" w:rsidR="006C7859" w:rsidRDefault="006C7C8C" w:rsidP="006C7C8C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E6F91">
        <w:rPr>
          <w:rFonts w:asciiTheme="minorHAnsi" w:hAnsiTheme="minorHAnsi" w:cstheme="minorHAnsi"/>
          <w:sz w:val="24"/>
          <w:szCs w:val="24"/>
          <w:highlight w:val="yellow"/>
        </w:rPr>
        <w:t>Operating system packages such as .deb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AA6648" w14:textId="0773E835" w:rsidR="006C7C8C" w:rsidRDefault="00B57AE0" w:rsidP="006C7859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0E6F91">
        <w:rPr>
          <w:rFonts w:asciiTheme="minorHAnsi" w:hAnsiTheme="minorHAnsi" w:cstheme="minorHAnsi"/>
          <w:sz w:val="24"/>
          <w:szCs w:val="24"/>
          <w:highlight w:val="yellow"/>
        </w:rPr>
        <w:t>Language</w:t>
      </w:r>
      <w:r w:rsidR="000E7F66" w:rsidRPr="000E6F91">
        <w:rPr>
          <w:rFonts w:asciiTheme="minorHAnsi" w:hAnsiTheme="minorHAnsi" w:cstheme="minorHAnsi"/>
          <w:sz w:val="24"/>
          <w:szCs w:val="24"/>
          <w:highlight w:val="yellow"/>
        </w:rPr>
        <w:t xml:space="preserve">/Framework </w:t>
      </w:r>
      <w:r w:rsidRPr="000E6F91">
        <w:rPr>
          <w:rFonts w:asciiTheme="minorHAnsi" w:hAnsiTheme="minorHAnsi" w:cstheme="minorHAnsi"/>
          <w:sz w:val="24"/>
          <w:szCs w:val="24"/>
          <w:highlight w:val="yellow"/>
        </w:rPr>
        <w:t xml:space="preserve">packages (python package, </w:t>
      </w:r>
      <w:proofErr w:type="spellStart"/>
      <w:r w:rsidRPr="000E6F91">
        <w:rPr>
          <w:rFonts w:asciiTheme="minorHAnsi" w:hAnsiTheme="minorHAnsi" w:cstheme="minorHAnsi"/>
          <w:sz w:val="24"/>
          <w:szCs w:val="24"/>
          <w:highlight w:val="yellow"/>
        </w:rPr>
        <w:t>npm</w:t>
      </w:r>
      <w:proofErr w:type="spellEnd"/>
      <w:r w:rsidRPr="000E6F91">
        <w:rPr>
          <w:rFonts w:asciiTheme="minorHAnsi" w:hAnsiTheme="minorHAnsi" w:cstheme="minorHAnsi"/>
          <w:sz w:val="24"/>
          <w:szCs w:val="24"/>
          <w:highlight w:val="yellow"/>
        </w:rPr>
        <w:t xml:space="preserve"> packages, java maven package etc., etc.)</w:t>
      </w:r>
    </w:p>
    <w:p w14:paraId="049FEDEF" w14:textId="6E5B2978" w:rsidR="00561363" w:rsidRDefault="00A847CC" w:rsidP="006C7859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sz w:val="24"/>
          <w:szCs w:val="24"/>
          <w:highlight w:val="yellow"/>
        </w:rPr>
        <w:t xml:space="preserve">Implementation and </w:t>
      </w:r>
      <w:r w:rsidR="00561363">
        <w:rPr>
          <w:rFonts w:asciiTheme="minorHAnsi" w:hAnsiTheme="minorHAnsi" w:cstheme="minorHAnsi"/>
          <w:sz w:val="24"/>
          <w:szCs w:val="24"/>
          <w:highlight w:val="yellow"/>
        </w:rPr>
        <w:t xml:space="preserve">Collection of </w:t>
      </w:r>
      <w:r w:rsidR="00EC7717">
        <w:rPr>
          <w:rFonts w:asciiTheme="minorHAnsi" w:hAnsiTheme="minorHAnsi" w:cstheme="minorHAnsi"/>
          <w:sz w:val="24"/>
          <w:szCs w:val="24"/>
          <w:highlight w:val="yellow"/>
        </w:rPr>
        <w:t>Application Metrics and Mon</w:t>
      </w:r>
      <w:r>
        <w:rPr>
          <w:rFonts w:asciiTheme="minorHAnsi" w:hAnsiTheme="minorHAnsi" w:cstheme="minorHAnsi"/>
          <w:sz w:val="24"/>
          <w:szCs w:val="24"/>
          <w:highlight w:val="yellow"/>
        </w:rPr>
        <w:t>i</w:t>
      </w:r>
      <w:r w:rsidR="00EC7717">
        <w:rPr>
          <w:rFonts w:asciiTheme="minorHAnsi" w:hAnsiTheme="minorHAnsi" w:cstheme="minorHAnsi"/>
          <w:sz w:val="24"/>
          <w:szCs w:val="24"/>
          <w:highlight w:val="yellow"/>
        </w:rPr>
        <w:t>toring</w:t>
      </w:r>
    </w:p>
    <w:p w14:paraId="2411E3C4" w14:textId="42B0F2EB" w:rsidR="00EC7717" w:rsidRDefault="00EC7717" w:rsidP="00EC7717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sz w:val="24"/>
          <w:szCs w:val="24"/>
          <w:highlight w:val="yellow"/>
        </w:rPr>
        <w:t>Logs</w:t>
      </w:r>
    </w:p>
    <w:p w14:paraId="132C6121" w14:textId="415AB379" w:rsidR="00EC7717" w:rsidRPr="00EC7717" w:rsidRDefault="004A4743" w:rsidP="00EC7717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hyperlink r:id="rId8" w:history="1">
        <w:r w:rsidR="00EC7717" w:rsidRPr="008F5569">
          <w:rPr>
            <w:rStyle w:val="Hyperlink"/>
            <w:rFonts w:asciiTheme="minorHAnsi" w:hAnsiTheme="minorHAnsi" w:cstheme="minorHAnsi"/>
            <w:sz w:val="24"/>
            <w:szCs w:val="24"/>
          </w:rPr>
          <w:t>https://blog.digitalocean.com/observability-and-metrics/</w:t>
        </w:r>
      </w:hyperlink>
    </w:p>
    <w:p w14:paraId="7E191997" w14:textId="2F797DE3" w:rsidR="00EC7717" w:rsidRPr="00A847CC" w:rsidRDefault="004A4743" w:rsidP="00EC7717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hyperlink r:id="rId9" w:history="1">
        <w:r w:rsidR="00A847CC" w:rsidRPr="001B2126">
          <w:rPr>
            <w:rStyle w:val="Hyperlink"/>
            <w:rFonts w:asciiTheme="minorHAnsi" w:hAnsiTheme="minorHAnsi" w:cstheme="minorHAnsi"/>
            <w:sz w:val="24"/>
            <w:szCs w:val="24"/>
          </w:rPr>
          <w:t>https://www.digitalocean.com/docs/monitoring/resources/glossary-of-terms/</w:t>
        </w:r>
      </w:hyperlink>
    </w:p>
    <w:p w14:paraId="2D7BAA33" w14:textId="77777777" w:rsidR="00A847CC" w:rsidRDefault="00A847CC" w:rsidP="00A847CC">
      <w:pPr>
        <w:pStyle w:val="ListParagraph"/>
        <w:ind w:left="2160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3E0FF1D7" w14:textId="5536793C" w:rsidR="009124E5" w:rsidRPr="000E6F91" w:rsidRDefault="009124E5" w:rsidP="006C7859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sz w:val="24"/>
          <w:szCs w:val="24"/>
          <w:highlight w:val="yellow"/>
        </w:rPr>
        <w:t xml:space="preserve">Not required for a grade, but it makes your team members and my life easier if you provide a destroy script that will destroy and </w:t>
      </w:r>
      <w:r w:rsidR="00745271">
        <w:rPr>
          <w:rFonts w:asciiTheme="minorHAnsi" w:hAnsiTheme="minorHAnsi" w:cstheme="minorHAnsi"/>
          <w:sz w:val="24"/>
          <w:szCs w:val="24"/>
          <w:highlight w:val="yellow"/>
        </w:rPr>
        <w:t xml:space="preserve">unregister </w:t>
      </w:r>
      <w:proofErr w:type="gramStart"/>
      <w:r w:rsidR="00745271">
        <w:rPr>
          <w:rFonts w:asciiTheme="minorHAnsi" w:hAnsiTheme="minorHAnsi" w:cstheme="minorHAnsi"/>
          <w:sz w:val="24"/>
          <w:szCs w:val="24"/>
          <w:highlight w:val="yellow"/>
        </w:rPr>
        <w:t>all of</w:t>
      </w:r>
      <w:proofErr w:type="gramEnd"/>
      <w:r w:rsidR="00745271">
        <w:rPr>
          <w:rFonts w:asciiTheme="minorHAnsi" w:hAnsiTheme="minorHAnsi" w:cstheme="minorHAnsi"/>
          <w:sz w:val="24"/>
          <w:szCs w:val="24"/>
          <w:highlight w:val="yellow"/>
        </w:rPr>
        <w:t xml:space="preserve"> you</w:t>
      </w:r>
      <w:r w:rsidR="002033B8">
        <w:rPr>
          <w:rFonts w:asciiTheme="minorHAnsi" w:hAnsiTheme="minorHAnsi" w:cstheme="minorHAnsi"/>
          <w:sz w:val="24"/>
          <w:szCs w:val="24"/>
          <w:highlight w:val="yellow"/>
        </w:rPr>
        <w:t>r</w:t>
      </w:r>
      <w:r w:rsidR="00745271">
        <w:rPr>
          <w:rFonts w:asciiTheme="minorHAnsi" w:hAnsiTheme="minorHAnsi" w:cstheme="minorHAnsi"/>
          <w:sz w:val="24"/>
          <w:szCs w:val="24"/>
          <w:highlight w:val="yellow"/>
        </w:rPr>
        <w:t xml:space="preserve"> Vagrant boxes.</w:t>
      </w:r>
    </w:p>
    <w:p w14:paraId="1515BBA4" w14:textId="4D8142D1" w:rsidR="0011041E" w:rsidRPr="00CC659C" w:rsidRDefault="0011041E" w:rsidP="007A300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Use of Data Store</w:t>
      </w:r>
      <w:r w:rsidR="001A362C" w:rsidRPr="00CC659C">
        <w:rPr>
          <w:rFonts w:asciiTheme="minorHAnsi" w:hAnsiTheme="minorHAnsi" w:cstheme="minorHAnsi"/>
          <w:sz w:val="24"/>
          <w:szCs w:val="24"/>
        </w:rPr>
        <w:t>/Storage</w:t>
      </w:r>
      <w:r w:rsidRPr="00CC659C">
        <w:rPr>
          <w:rFonts w:asciiTheme="minorHAnsi" w:hAnsiTheme="minorHAnsi" w:cstheme="minorHAnsi"/>
          <w:sz w:val="24"/>
          <w:szCs w:val="24"/>
        </w:rPr>
        <w:t xml:space="preserve"> (ITMD 421, ITMD 411, ITMO 456)</w:t>
      </w:r>
    </w:p>
    <w:p w14:paraId="5B3209ED" w14:textId="36C92CAC" w:rsidR="0011041E" w:rsidRPr="00CC659C" w:rsidRDefault="0011041E" w:rsidP="0011041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Database or similar storage technology</w:t>
      </w:r>
    </w:p>
    <w:p w14:paraId="7C211A63" w14:textId="7F309A2D" w:rsidR="007A3003" w:rsidRPr="00CC659C" w:rsidRDefault="007A3003" w:rsidP="0011041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Data encrypted at rest</w:t>
      </w:r>
      <w:r w:rsidR="0011041E" w:rsidRPr="00CC659C">
        <w:rPr>
          <w:rFonts w:asciiTheme="minorHAnsi" w:hAnsiTheme="minorHAnsi" w:cstheme="minorHAnsi"/>
          <w:sz w:val="24"/>
          <w:szCs w:val="24"/>
        </w:rPr>
        <w:t xml:space="preserve"> (ITMS 448)</w:t>
      </w:r>
    </w:p>
    <w:p w14:paraId="1861FAD4" w14:textId="591A1D51" w:rsidR="0011041E" w:rsidRPr="00CC659C" w:rsidRDefault="0011041E" w:rsidP="0011041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Database makes use of master/slave replication (~ITMD 421, ITMD 411) </w:t>
      </w:r>
    </w:p>
    <w:p w14:paraId="268BB2CB" w14:textId="3B9F71E0" w:rsidR="00603AA5" w:rsidRPr="00CC659C" w:rsidRDefault="000C3370" w:rsidP="00603AA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Schema creation</w:t>
      </w:r>
    </w:p>
    <w:p w14:paraId="6EE0664E" w14:textId="57195BDD" w:rsidR="00566927" w:rsidRPr="00CC659C" w:rsidRDefault="00566927" w:rsidP="00603AA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Caching layer implementation</w:t>
      </w:r>
    </w:p>
    <w:p w14:paraId="01E05E20" w14:textId="4CD2D9FB" w:rsidR="0011041E" w:rsidRPr="00CC659C" w:rsidRDefault="0011041E" w:rsidP="0011041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Master for database writes</w:t>
      </w:r>
    </w:p>
    <w:p w14:paraId="17364782" w14:textId="7F5D79D5" w:rsidR="0011041E" w:rsidRPr="00CC659C" w:rsidRDefault="0011041E" w:rsidP="0011041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Slave for database reads</w:t>
      </w:r>
      <w:r w:rsidR="00040EC0">
        <w:rPr>
          <w:rFonts w:asciiTheme="minorHAnsi" w:hAnsiTheme="minorHAnsi" w:cstheme="minorHAnsi"/>
          <w:sz w:val="24"/>
          <w:szCs w:val="24"/>
        </w:rPr>
        <w:br/>
      </w:r>
    </w:p>
    <w:p w14:paraId="7DA74B88" w14:textId="77777777" w:rsidR="005519CE" w:rsidRDefault="00A95AB0" w:rsidP="0011041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Use of Responsive design (where applicable)</w:t>
      </w:r>
      <w:r w:rsidR="0011041E" w:rsidRPr="00CC659C">
        <w:rPr>
          <w:rFonts w:asciiTheme="minorHAnsi" w:hAnsiTheme="minorHAnsi" w:cstheme="minorHAnsi"/>
          <w:sz w:val="24"/>
          <w:szCs w:val="24"/>
        </w:rPr>
        <w:t xml:space="preserve"> (ITMD 361, ITMD 362)</w:t>
      </w:r>
    </w:p>
    <w:p w14:paraId="0B6594C7" w14:textId="77777777" w:rsidR="005519CE" w:rsidRPr="00EF46D6" w:rsidRDefault="005519CE" w:rsidP="005519C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EF46D6">
        <w:rPr>
          <w:rFonts w:asciiTheme="minorHAnsi" w:hAnsiTheme="minorHAnsi" w:cstheme="minorHAnsi"/>
          <w:sz w:val="24"/>
          <w:szCs w:val="24"/>
          <w:highlight w:val="yellow"/>
        </w:rPr>
        <w:t>Explain what framework allows for responsive design in your project</w:t>
      </w:r>
    </w:p>
    <w:p w14:paraId="014649C8" w14:textId="3A95957C" w:rsidR="00A95AB0" w:rsidRPr="00CC659C" w:rsidRDefault="005519CE" w:rsidP="005519C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EF46D6">
        <w:rPr>
          <w:rFonts w:asciiTheme="minorHAnsi" w:hAnsiTheme="minorHAnsi" w:cstheme="minorHAnsi"/>
          <w:sz w:val="24"/>
          <w:szCs w:val="24"/>
          <w:highlight w:val="yellow"/>
        </w:rPr>
        <w:t>Give a screenshot demo of one instance of this element</w:t>
      </w:r>
      <w:r w:rsidR="000C68CB">
        <w:rPr>
          <w:rFonts w:asciiTheme="minorHAnsi" w:hAnsiTheme="minorHAnsi" w:cstheme="minorHAnsi"/>
          <w:sz w:val="24"/>
          <w:szCs w:val="24"/>
        </w:rPr>
        <w:br/>
      </w:r>
    </w:p>
    <w:p w14:paraId="07504D89" w14:textId="7226A8F3" w:rsidR="0011041E" w:rsidRPr="00CC659C" w:rsidRDefault="007A3003" w:rsidP="007A300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Use of https </w:t>
      </w:r>
      <w:r w:rsidR="0011041E" w:rsidRPr="00CC659C">
        <w:rPr>
          <w:rFonts w:asciiTheme="minorHAnsi" w:hAnsiTheme="minorHAnsi" w:cstheme="minorHAnsi"/>
          <w:sz w:val="24"/>
          <w:szCs w:val="24"/>
        </w:rPr>
        <w:t>(ITMS 448, ITMO 456)</w:t>
      </w:r>
      <w:r w:rsidR="005571E8" w:rsidRPr="00CC659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66F9B93" w14:textId="4A05515B" w:rsidR="0011041E" w:rsidRPr="00CC659C" w:rsidRDefault="0011041E" w:rsidP="0011041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Self-signed certs</w:t>
      </w:r>
      <w:r w:rsidR="000E7F6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D42A77" w14:textId="33181760" w:rsidR="0011041E" w:rsidRDefault="00F605E4" w:rsidP="00AE02F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Login authentication </w:t>
      </w:r>
      <w:r w:rsidR="001A362C" w:rsidRPr="00CC659C">
        <w:rPr>
          <w:rFonts w:asciiTheme="minorHAnsi" w:hAnsiTheme="minorHAnsi" w:cstheme="minorHAnsi"/>
          <w:sz w:val="24"/>
          <w:szCs w:val="24"/>
        </w:rPr>
        <w:t>m</w:t>
      </w:r>
      <w:r w:rsidRPr="00CC659C">
        <w:rPr>
          <w:rFonts w:asciiTheme="minorHAnsi" w:hAnsiTheme="minorHAnsi" w:cstheme="minorHAnsi"/>
          <w:sz w:val="24"/>
          <w:szCs w:val="24"/>
        </w:rPr>
        <w:t>echanism</w:t>
      </w:r>
    </w:p>
    <w:p w14:paraId="3E4589DA" w14:textId="79D4405F" w:rsidR="00EF46D6" w:rsidRPr="00EF46D6" w:rsidRDefault="00EF46D6" w:rsidP="00EF46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EF46D6">
        <w:rPr>
          <w:rFonts w:asciiTheme="minorHAnsi" w:hAnsiTheme="minorHAnsi" w:cstheme="minorHAnsi"/>
          <w:sz w:val="24"/>
          <w:szCs w:val="24"/>
          <w:highlight w:val="yellow"/>
        </w:rPr>
        <w:t>Describe how you are doing this.</w:t>
      </w:r>
    </w:p>
    <w:p w14:paraId="1D94828A" w14:textId="2C0FEBC2" w:rsidR="00EF46D6" w:rsidRPr="00EF46D6" w:rsidRDefault="00EF46D6" w:rsidP="00EF46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EF46D6">
        <w:rPr>
          <w:rFonts w:asciiTheme="minorHAnsi" w:hAnsiTheme="minorHAnsi" w:cstheme="minorHAnsi"/>
          <w:sz w:val="24"/>
          <w:szCs w:val="24"/>
          <w:highlight w:val="yellow"/>
        </w:rPr>
        <w:t>Describe how you are securing this.</w:t>
      </w:r>
    </w:p>
    <w:p w14:paraId="37795D84" w14:textId="2B44C0CA" w:rsidR="009F5A3F" w:rsidRPr="00CC659C" w:rsidRDefault="009F5A3F" w:rsidP="00AE02F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Explanation of security assumptions relating to</w:t>
      </w:r>
      <w:r w:rsidR="00717844" w:rsidRPr="00CC659C">
        <w:rPr>
          <w:rFonts w:asciiTheme="minorHAnsi" w:hAnsiTheme="minorHAnsi" w:cstheme="minorHAnsi"/>
          <w:sz w:val="24"/>
          <w:szCs w:val="24"/>
        </w:rPr>
        <w:t>:</w:t>
      </w:r>
    </w:p>
    <w:p w14:paraId="07A4CD05" w14:textId="7D43A724" w:rsidR="00717844" w:rsidRPr="00EF46D6" w:rsidRDefault="00717844" w:rsidP="00717844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EF46D6">
        <w:rPr>
          <w:rFonts w:asciiTheme="minorHAnsi" w:hAnsiTheme="minorHAnsi" w:cstheme="minorHAnsi"/>
          <w:sz w:val="24"/>
          <w:szCs w:val="24"/>
          <w:highlight w:val="yellow"/>
        </w:rPr>
        <w:t>Firewall</w:t>
      </w:r>
      <w:r w:rsidR="00EF46D6" w:rsidRPr="00EF46D6">
        <w:rPr>
          <w:rFonts w:asciiTheme="minorHAnsi" w:hAnsiTheme="minorHAnsi" w:cstheme="minorHAnsi"/>
          <w:sz w:val="24"/>
          <w:szCs w:val="24"/>
          <w:highlight w:val="yellow"/>
        </w:rPr>
        <w:t xml:space="preserve"> – list what ports are open and why</w:t>
      </w:r>
    </w:p>
    <w:p w14:paraId="071F8206" w14:textId="494647AC" w:rsidR="00717844" w:rsidRPr="00CC659C" w:rsidRDefault="002F2CCE" w:rsidP="00717844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Authentication</w:t>
      </w:r>
      <w:r w:rsidR="00717844" w:rsidRPr="00CC659C">
        <w:rPr>
          <w:rFonts w:asciiTheme="minorHAnsi" w:hAnsiTheme="minorHAnsi" w:cstheme="minorHAnsi"/>
          <w:sz w:val="24"/>
          <w:szCs w:val="24"/>
        </w:rPr>
        <w:t xml:space="preserve"> keys </w:t>
      </w:r>
      <w:r w:rsidR="00EF46D6">
        <w:rPr>
          <w:rFonts w:asciiTheme="minorHAnsi" w:hAnsiTheme="minorHAnsi" w:cstheme="minorHAnsi"/>
          <w:sz w:val="24"/>
          <w:szCs w:val="24"/>
        </w:rPr>
        <w:t xml:space="preserve">– </w:t>
      </w:r>
      <w:r w:rsidR="00EF46D6" w:rsidRPr="002B5509">
        <w:rPr>
          <w:rFonts w:asciiTheme="minorHAnsi" w:hAnsiTheme="minorHAnsi" w:cstheme="minorHAnsi"/>
          <w:sz w:val="24"/>
          <w:szCs w:val="24"/>
          <w:highlight w:val="yellow"/>
        </w:rPr>
        <w:t xml:space="preserve">explain how </w:t>
      </w:r>
      <w:r w:rsidR="002B5509" w:rsidRPr="002B5509">
        <w:rPr>
          <w:rFonts w:asciiTheme="minorHAnsi" w:hAnsiTheme="minorHAnsi" w:cstheme="minorHAnsi"/>
          <w:sz w:val="24"/>
          <w:szCs w:val="24"/>
          <w:highlight w:val="yellow"/>
        </w:rPr>
        <w:t>they are being distributed securely</w:t>
      </w:r>
    </w:p>
    <w:p w14:paraId="66CAA9E7" w14:textId="4A758DCD" w:rsidR="00717844" w:rsidRPr="00CC659C" w:rsidRDefault="00717844" w:rsidP="00717844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Seeding of usernames and passwords</w:t>
      </w:r>
      <w:r w:rsidR="002B5509">
        <w:rPr>
          <w:rFonts w:asciiTheme="minorHAnsi" w:hAnsiTheme="minorHAnsi" w:cstheme="minorHAnsi"/>
          <w:sz w:val="24"/>
          <w:szCs w:val="24"/>
        </w:rPr>
        <w:t xml:space="preserve"> – </w:t>
      </w:r>
      <w:r w:rsidR="002B5509" w:rsidRPr="002B5509">
        <w:rPr>
          <w:rFonts w:asciiTheme="minorHAnsi" w:hAnsiTheme="minorHAnsi" w:cstheme="minorHAnsi"/>
          <w:sz w:val="24"/>
          <w:szCs w:val="24"/>
          <w:highlight w:val="yellow"/>
        </w:rPr>
        <w:t>demonstrate with code snippets</w:t>
      </w:r>
    </w:p>
    <w:p w14:paraId="559F17CD" w14:textId="28BAC460" w:rsidR="00717844" w:rsidRPr="00CC659C" w:rsidRDefault="00717844" w:rsidP="00717844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Pre</w:t>
      </w:r>
      <w:r w:rsidR="002F2CCE" w:rsidRPr="00CC659C">
        <w:rPr>
          <w:rFonts w:asciiTheme="minorHAnsi" w:hAnsiTheme="minorHAnsi" w:cstheme="minorHAnsi"/>
          <w:sz w:val="24"/>
          <w:szCs w:val="24"/>
        </w:rPr>
        <w:t>-</w:t>
      </w:r>
      <w:r w:rsidRPr="00CC659C">
        <w:rPr>
          <w:rFonts w:asciiTheme="minorHAnsi" w:hAnsiTheme="minorHAnsi" w:cstheme="minorHAnsi"/>
          <w:sz w:val="24"/>
          <w:szCs w:val="24"/>
        </w:rPr>
        <w:t xml:space="preserve">seeding databases/datastores with </w:t>
      </w:r>
      <w:r w:rsidR="00A17683" w:rsidRPr="00CC659C">
        <w:rPr>
          <w:rFonts w:asciiTheme="minorHAnsi" w:hAnsiTheme="minorHAnsi" w:cstheme="minorHAnsi"/>
          <w:sz w:val="24"/>
          <w:szCs w:val="24"/>
        </w:rPr>
        <w:t>schema and records</w:t>
      </w:r>
      <w:r w:rsidR="002B5509">
        <w:rPr>
          <w:rFonts w:asciiTheme="minorHAnsi" w:hAnsiTheme="minorHAnsi" w:cstheme="minorHAnsi"/>
          <w:sz w:val="24"/>
          <w:szCs w:val="24"/>
        </w:rPr>
        <w:t xml:space="preserve"> - </w:t>
      </w:r>
      <w:r w:rsidR="002B5509" w:rsidRPr="002B5509">
        <w:rPr>
          <w:rFonts w:asciiTheme="minorHAnsi" w:hAnsiTheme="minorHAnsi" w:cstheme="minorHAnsi"/>
          <w:sz w:val="24"/>
          <w:szCs w:val="24"/>
          <w:highlight w:val="yellow"/>
        </w:rPr>
        <w:t>demonstrate with code snippets</w:t>
      </w:r>
    </w:p>
    <w:p w14:paraId="16B4D27B" w14:textId="1709D559" w:rsidR="007A3003" w:rsidRPr="00CC659C" w:rsidRDefault="00AD6F25" w:rsidP="007A300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Use</w:t>
      </w:r>
      <w:r w:rsidR="0011041E" w:rsidRPr="00CC659C">
        <w:rPr>
          <w:rFonts w:asciiTheme="minorHAnsi" w:hAnsiTheme="minorHAnsi" w:cstheme="minorHAnsi"/>
          <w:sz w:val="24"/>
          <w:szCs w:val="24"/>
        </w:rPr>
        <w:t xml:space="preserve"> of user</w:t>
      </w:r>
      <w:r w:rsidRPr="00CC659C">
        <w:rPr>
          <w:rFonts w:asciiTheme="minorHAnsi" w:hAnsiTheme="minorHAnsi" w:cstheme="minorHAnsi"/>
          <w:sz w:val="24"/>
          <w:szCs w:val="24"/>
        </w:rPr>
        <w:t xml:space="preserve"> authentication</w:t>
      </w:r>
      <w:r w:rsidR="0011041E" w:rsidRPr="00CC659C">
        <w:rPr>
          <w:rFonts w:asciiTheme="minorHAnsi" w:hAnsiTheme="minorHAnsi" w:cstheme="minorHAnsi"/>
          <w:sz w:val="24"/>
          <w:szCs w:val="24"/>
        </w:rPr>
        <w:t xml:space="preserve"> (ITMD 361)</w:t>
      </w:r>
    </w:p>
    <w:p w14:paraId="09CF4E9E" w14:textId="419B8BB0" w:rsidR="00AD6F25" w:rsidRPr="00CC659C" w:rsidRDefault="0011041E" w:rsidP="00AD6F2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Must use </w:t>
      </w:r>
      <w:r w:rsidR="008833CA" w:rsidRPr="00CC659C">
        <w:rPr>
          <w:rFonts w:asciiTheme="minorHAnsi" w:hAnsiTheme="minorHAnsi" w:cstheme="minorHAnsi"/>
          <w:sz w:val="24"/>
          <w:szCs w:val="24"/>
        </w:rPr>
        <w:t>HTTP</w:t>
      </w:r>
      <w:r w:rsidR="00E36648">
        <w:rPr>
          <w:rFonts w:asciiTheme="minorHAnsi" w:hAnsiTheme="minorHAnsi" w:cstheme="minorHAnsi"/>
          <w:sz w:val="24"/>
          <w:szCs w:val="24"/>
        </w:rPr>
        <w:t>/</w:t>
      </w:r>
      <w:r w:rsidR="00E36648" w:rsidRPr="00E36648">
        <w:rPr>
          <w:rFonts w:asciiTheme="minorHAnsi" w:hAnsiTheme="minorHAnsi" w:cstheme="minorHAnsi"/>
          <w:sz w:val="24"/>
          <w:szCs w:val="24"/>
          <w:highlight w:val="yellow"/>
        </w:rPr>
        <w:t>webserver</w:t>
      </w:r>
      <w:r w:rsidR="008833CA" w:rsidRPr="00CC659C">
        <w:rPr>
          <w:rFonts w:asciiTheme="minorHAnsi" w:hAnsiTheme="minorHAnsi" w:cstheme="minorHAnsi"/>
          <w:sz w:val="24"/>
          <w:szCs w:val="24"/>
        </w:rPr>
        <w:t xml:space="preserve"> </w:t>
      </w:r>
      <w:r w:rsidR="00AD6F25" w:rsidRPr="00CC659C">
        <w:rPr>
          <w:rFonts w:asciiTheme="minorHAnsi" w:hAnsiTheme="minorHAnsi" w:cstheme="minorHAnsi"/>
          <w:sz w:val="24"/>
          <w:szCs w:val="24"/>
        </w:rPr>
        <w:t>Session</w:t>
      </w:r>
      <w:r w:rsidR="00AF6EAE">
        <w:rPr>
          <w:rFonts w:asciiTheme="minorHAnsi" w:hAnsiTheme="minorHAnsi" w:cstheme="minorHAnsi"/>
          <w:sz w:val="24"/>
          <w:szCs w:val="24"/>
        </w:rPr>
        <w:t xml:space="preserve"> (</w:t>
      </w:r>
      <w:r w:rsidR="00E36648">
        <w:rPr>
          <w:rFonts w:asciiTheme="minorHAnsi" w:hAnsiTheme="minorHAnsi" w:cstheme="minorHAnsi"/>
          <w:sz w:val="24"/>
          <w:szCs w:val="24"/>
        </w:rPr>
        <w:t>This controls an authenticated user</w:t>
      </w:r>
      <w:r w:rsidR="00F65AC3">
        <w:rPr>
          <w:rFonts w:asciiTheme="minorHAnsi" w:hAnsiTheme="minorHAnsi" w:cstheme="minorHAnsi"/>
          <w:sz w:val="24"/>
          <w:szCs w:val="24"/>
        </w:rPr>
        <w:t>’</w:t>
      </w:r>
      <w:r w:rsidR="00E36648">
        <w:rPr>
          <w:rFonts w:asciiTheme="minorHAnsi" w:hAnsiTheme="minorHAnsi" w:cstheme="minorHAnsi"/>
          <w:sz w:val="24"/>
          <w:szCs w:val="24"/>
        </w:rPr>
        <w:t>s session)</w:t>
      </w:r>
    </w:p>
    <w:p w14:paraId="6075FC66" w14:textId="7AC9F09B" w:rsidR="00AD6F25" w:rsidRPr="00CC659C" w:rsidRDefault="0011041E" w:rsidP="00AD6F2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Different UI for </w:t>
      </w:r>
      <w:r w:rsidR="00AD6F25" w:rsidRPr="00CC659C">
        <w:rPr>
          <w:rFonts w:asciiTheme="minorHAnsi" w:hAnsiTheme="minorHAnsi" w:cstheme="minorHAnsi"/>
          <w:sz w:val="24"/>
          <w:szCs w:val="24"/>
        </w:rPr>
        <w:t>Unauthenticated users</w:t>
      </w:r>
    </w:p>
    <w:p w14:paraId="3020748D" w14:textId="7BE77983" w:rsidR="008833CA" w:rsidRPr="00CC659C" w:rsidRDefault="008833CA" w:rsidP="008833CA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Must have read/only features for unauthenticated users</w:t>
      </w:r>
    </w:p>
    <w:p w14:paraId="3E92766B" w14:textId="4450B24D" w:rsidR="00AD6F25" w:rsidRPr="00CC659C" w:rsidRDefault="0011041E" w:rsidP="00AD6F2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Different UI for </w:t>
      </w:r>
      <w:r w:rsidR="00AD6F25" w:rsidRPr="00CC659C">
        <w:rPr>
          <w:rFonts w:asciiTheme="minorHAnsi" w:hAnsiTheme="minorHAnsi" w:cstheme="minorHAnsi"/>
          <w:sz w:val="24"/>
          <w:szCs w:val="24"/>
        </w:rPr>
        <w:t>Authenticated users</w:t>
      </w:r>
    </w:p>
    <w:p w14:paraId="66D50AF6" w14:textId="0C844100" w:rsidR="008833CA" w:rsidRPr="00CC659C" w:rsidRDefault="008833CA" w:rsidP="008833CA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Must have a user account management page (EDIT</w:t>
      </w:r>
      <w:r w:rsidR="00E64E30" w:rsidRPr="00CC659C">
        <w:rPr>
          <w:rFonts w:asciiTheme="minorHAnsi" w:hAnsiTheme="minorHAnsi" w:cstheme="minorHAnsi"/>
          <w:sz w:val="24"/>
          <w:szCs w:val="24"/>
        </w:rPr>
        <w:t xml:space="preserve"> Page</w:t>
      </w:r>
      <w:r w:rsidRPr="00CC659C">
        <w:rPr>
          <w:rFonts w:asciiTheme="minorHAnsi" w:hAnsiTheme="minorHAnsi" w:cstheme="minorHAnsi"/>
          <w:sz w:val="24"/>
          <w:szCs w:val="24"/>
        </w:rPr>
        <w:t>)</w:t>
      </w:r>
    </w:p>
    <w:p w14:paraId="1194D53A" w14:textId="01FE2F2B" w:rsidR="00AD6F25" w:rsidRPr="00CC659C" w:rsidRDefault="0011041E" w:rsidP="00AD6F2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Different UI for </w:t>
      </w:r>
      <w:r w:rsidR="00AD6F25" w:rsidRPr="00CC659C">
        <w:rPr>
          <w:rFonts w:asciiTheme="minorHAnsi" w:hAnsiTheme="minorHAnsi" w:cstheme="minorHAnsi"/>
          <w:sz w:val="24"/>
          <w:szCs w:val="24"/>
        </w:rPr>
        <w:t>Administrative users</w:t>
      </w:r>
    </w:p>
    <w:p w14:paraId="0F643DCB" w14:textId="7C699D71" w:rsidR="008833CA" w:rsidRPr="00CC659C" w:rsidRDefault="008833CA" w:rsidP="008833CA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Must have an administrative database dump and restore feature</w:t>
      </w:r>
    </w:p>
    <w:p w14:paraId="094C1516" w14:textId="7CFC14BF" w:rsidR="00AD6F25" w:rsidRPr="00CC659C" w:rsidRDefault="00AD6F25" w:rsidP="0011041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UI is modified </w:t>
      </w:r>
      <w:r w:rsidR="0011041E" w:rsidRPr="00CC659C">
        <w:rPr>
          <w:rFonts w:asciiTheme="minorHAnsi" w:hAnsiTheme="minorHAnsi" w:cstheme="minorHAnsi"/>
          <w:sz w:val="24"/>
          <w:szCs w:val="24"/>
        </w:rPr>
        <w:t>per</w:t>
      </w:r>
      <w:r w:rsidRPr="00CC659C">
        <w:rPr>
          <w:rFonts w:asciiTheme="minorHAnsi" w:hAnsiTheme="minorHAnsi" w:cstheme="minorHAnsi"/>
          <w:sz w:val="24"/>
          <w:szCs w:val="24"/>
        </w:rPr>
        <w:t xml:space="preserve"> authenticated user</w:t>
      </w:r>
      <w:r w:rsidR="0011041E" w:rsidRPr="00CC659C">
        <w:rPr>
          <w:rFonts w:asciiTheme="minorHAnsi" w:hAnsiTheme="minorHAnsi" w:cstheme="minorHAnsi"/>
          <w:sz w:val="24"/>
          <w:szCs w:val="24"/>
        </w:rPr>
        <w:t xml:space="preserve"> via CSS</w:t>
      </w:r>
    </w:p>
    <w:p w14:paraId="745DEDC7" w14:textId="54FA3075" w:rsidR="00AD6F25" w:rsidRPr="00CC659C" w:rsidRDefault="00AD6F25" w:rsidP="00AD6F2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lastRenderedPageBreak/>
        <w:t>Creation of Dev</w:t>
      </w:r>
      <w:r w:rsidR="0096340E" w:rsidRPr="00CC659C">
        <w:rPr>
          <w:rFonts w:asciiTheme="minorHAnsi" w:hAnsiTheme="minorHAnsi" w:cstheme="minorHAnsi"/>
          <w:sz w:val="24"/>
          <w:szCs w:val="24"/>
        </w:rPr>
        <w:t xml:space="preserve"> Environment</w:t>
      </w:r>
      <w:r w:rsidRPr="00CC659C">
        <w:rPr>
          <w:rFonts w:asciiTheme="minorHAnsi" w:hAnsiTheme="minorHAnsi" w:cstheme="minorHAnsi"/>
          <w:sz w:val="24"/>
          <w:szCs w:val="24"/>
        </w:rPr>
        <w:t xml:space="preserve"> (local laptop),</w:t>
      </w:r>
      <w:r w:rsidR="0011041E" w:rsidRPr="00CC659C">
        <w:rPr>
          <w:rFonts w:asciiTheme="minorHAnsi" w:hAnsiTheme="minorHAnsi" w:cstheme="minorHAnsi"/>
          <w:sz w:val="24"/>
          <w:szCs w:val="24"/>
        </w:rPr>
        <w:t xml:space="preserve"> (ITMO 456)</w:t>
      </w:r>
    </w:p>
    <w:p w14:paraId="06C09C8A" w14:textId="1CEEBCD5" w:rsidR="00AD6F25" w:rsidRPr="00CC659C" w:rsidRDefault="00AE02F6" w:rsidP="00AD6F2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Must work according to specification</w:t>
      </w:r>
      <w:r w:rsidR="00E36648">
        <w:rPr>
          <w:rFonts w:asciiTheme="minorHAnsi" w:hAnsiTheme="minorHAnsi" w:cstheme="minorHAnsi"/>
          <w:sz w:val="24"/>
          <w:szCs w:val="24"/>
        </w:rPr>
        <w:t xml:space="preserve"> </w:t>
      </w:r>
      <w:r w:rsidR="00E36648" w:rsidRPr="00677B5E">
        <w:rPr>
          <w:rFonts w:asciiTheme="minorHAnsi" w:hAnsiTheme="minorHAnsi" w:cstheme="minorHAnsi"/>
          <w:sz w:val="24"/>
          <w:szCs w:val="24"/>
          <w:highlight w:val="yellow"/>
        </w:rPr>
        <w:t xml:space="preserve">and have accurate </w:t>
      </w:r>
      <w:r w:rsidR="00677B5E" w:rsidRPr="00677B5E">
        <w:rPr>
          <w:rFonts w:asciiTheme="minorHAnsi" w:hAnsiTheme="minorHAnsi" w:cstheme="minorHAnsi"/>
          <w:sz w:val="24"/>
          <w:szCs w:val="24"/>
          <w:highlight w:val="yellow"/>
        </w:rPr>
        <w:t>build</w:t>
      </w:r>
      <w:r w:rsidR="00F65AC3">
        <w:rPr>
          <w:rFonts w:asciiTheme="minorHAnsi" w:hAnsiTheme="minorHAnsi" w:cstheme="minorHAnsi"/>
          <w:sz w:val="24"/>
          <w:szCs w:val="24"/>
          <w:highlight w:val="yellow"/>
        </w:rPr>
        <w:t xml:space="preserve"> and access</w:t>
      </w:r>
      <w:r w:rsidR="00677B5E" w:rsidRPr="00677B5E">
        <w:rPr>
          <w:rFonts w:asciiTheme="minorHAnsi" w:hAnsiTheme="minorHAnsi" w:cstheme="minorHAnsi"/>
          <w:sz w:val="24"/>
          <w:szCs w:val="24"/>
          <w:highlight w:val="yellow"/>
        </w:rPr>
        <w:t xml:space="preserve"> instructions </w:t>
      </w:r>
      <w:r w:rsidR="00F65AC3">
        <w:rPr>
          <w:rFonts w:asciiTheme="minorHAnsi" w:hAnsiTheme="minorHAnsi" w:cstheme="minorHAnsi"/>
          <w:sz w:val="24"/>
          <w:szCs w:val="24"/>
          <w:highlight w:val="yellow"/>
        </w:rPr>
        <w:t xml:space="preserve">(how I get to your first page) </w:t>
      </w:r>
      <w:r w:rsidR="00677B5E" w:rsidRPr="00677B5E">
        <w:rPr>
          <w:rFonts w:asciiTheme="minorHAnsi" w:hAnsiTheme="minorHAnsi" w:cstheme="minorHAnsi"/>
          <w:sz w:val="24"/>
          <w:szCs w:val="24"/>
          <w:highlight w:val="yellow"/>
        </w:rPr>
        <w:t xml:space="preserve">in the root of the </w:t>
      </w:r>
      <w:proofErr w:type="gramStart"/>
      <w:r w:rsidR="00677B5E" w:rsidRPr="00677B5E">
        <w:rPr>
          <w:rFonts w:asciiTheme="minorHAnsi" w:hAnsiTheme="minorHAnsi" w:cstheme="minorHAnsi"/>
          <w:sz w:val="24"/>
          <w:szCs w:val="24"/>
          <w:highlight w:val="yellow"/>
        </w:rPr>
        <w:t>repo  in</w:t>
      </w:r>
      <w:proofErr w:type="gramEnd"/>
      <w:r w:rsidR="00677B5E" w:rsidRPr="00677B5E">
        <w:rPr>
          <w:rFonts w:asciiTheme="minorHAnsi" w:hAnsiTheme="minorHAnsi" w:cstheme="minorHAnsi"/>
          <w:sz w:val="24"/>
          <w:szCs w:val="24"/>
          <w:highlight w:val="yellow"/>
        </w:rPr>
        <w:t xml:space="preserve"> the Readme.md</w:t>
      </w:r>
      <w:r w:rsidR="00677B5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115FB0" w14:textId="02903052" w:rsidR="0011041E" w:rsidRPr="00CC659C" w:rsidRDefault="0011041E" w:rsidP="00AD6F2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Environment must be configurable via script pre-deploy </w:t>
      </w:r>
    </w:p>
    <w:p w14:paraId="709A7319" w14:textId="3B30BF1F" w:rsidR="0011041E" w:rsidRPr="00CC659C" w:rsidRDefault="0011041E" w:rsidP="0011041E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No manual editing or installing</w:t>
      </w:r>
    </w:p>
    <w:p w14:paraId="4F491B7C" w14:textId="77777777" w:rsidR="00677B5E" w:rsidRDefault="00A17683" w:rsidP="00A17683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Explanation of UI/UX testing methodology </w:t>
      </w:r>
    </w:p>
    <w:p w14:paraId="5820EC37" w14:textId="13F6FC87" w:rsidR="00A17683" w:rsidRPr="00CC659C" w:rsidRDefault="000945BD" w:rsidP="00A17683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7D6383">
        <w:rPr>
          <w:rFonts w:asciiTheme="minorHAnsi" w:hAnsiTheme="minorHAnsi" w:cstheme="minorHAnsi"/>
          <w:sz w:val="24"/>
          <w:szCs w:val="24"/>
          <w:highlight w:val="yellow"/>
        </w:rPr>
        <w:t xml:space="preserve">Demonstration of bug reports being filed, tracked, fixed, and closed via Trello cards and GitHub </w:t>
      </w:r>
      <w:r w:rsidR="007D6383" w:rsidRPr="007D6383">
        <w:rPr>
          <w:rFonts w:asciiTheme="minorHAnsi" w:hAnsiTheme="minorHAnsi" w:cstheme="minorHAnsi"/>
          <w:sz w:val="24"/>
          <w:szCs w:val="24"/>
          <w:highlight w:val="yellow"/>
        </w:rPr>
        <w:t>commits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D3714B" w14:textId="2A6392F7" w:rsidR="0011041E" w:rsidRPr="00CC659C" w:rsidRDefault="0011041E" w:rsidP="0011041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Layout design (ITMD 361, 362, ITMM 471)</w:t>
      </w:r>
    </w:p>
    <w:p w14:paraId="44F28FCF" w14:textId="4BE425FC" w:rsidR="0011041E" w:rsidRPr="00CC659C" w:rsidRDefault="0011041E" w:rsidP="0011041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Diagrams of site functionality</w:t>
      </w:r>
      <w:r w:rsidR="00AE02F6" w:rsidRPr="00CC659C">
        <w:rPr>
          <w:rFonts w:asciiTheme="minorHAnsi" w:hAnsiTheme="minorHAnsi" w:cstheme="minorHAnsi"/>
          <w:sz w:val="24"/>
          <w:szCs w:val="24"/>
        </w:rPr>
        <w:t xml:space="preserve"> need to match delivered features</w:t>
      </w:r>
      <w:r w:rsidR="000D7201">
        <w:rPr>
          <w:rFonts w:asciiTheme="minorHAnsi" w:hAnsiTheme="minorHAnsi" w:cstheme="minorHAnsi"/>
          <w:sz w:val="24"/>
          <w:szCs w:val="24"/>
        </w:rPr>
        <w:t xml:space="preserve"> </w:t>
      </w:r>
      <w:r w:rsidR="000D7201" w:rsidRPr="000D7201">
        <w:rPr>
          <w:rFonts w:asciiTheme="minorHAnsi" w:hAnsiTheme="minorHAnsi" w:cstheme="minorHAnsi"/>
          <w:sz w:val="24"/>
          <w:szCs w:val="24"/>
          <w:highlight w:val="yellow"/>
        </w:rPr>
        <w:t>– images of individual page renders need to be in the diagrams folder.</w:t>
      </w:r>
      <w:r w:rsidR="000D720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BF7C30" w14:textId="6B968FF4" w:rsidR="006E71D7" w:rsidRPr="006E71D7" w:rsidRDefault="0011041E" w:rsidP="006E71D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Diagrams of colors, fonts, and other usability features</w:t>
      </w:r>
      <w:r w:rsidR="006E71D7">
        <w:rPr>
          <w:rFonts w:asciiTheme="minorHAnsi" w:hAnsiTheme="minorHAnsi" w:cstheme="minorHAnsi"/>
          <w:sz w:val="24"/>
          <w:szCs w:val="24"/>
        </w:rPr>
        <w:br/>
      </w:r>
    </w:p>
    <w:p w14:paraId="48F44710" w14:textId="77777777" w:rsidR="00313E02" w:rsidRDefault="0011041E" w:rsidP="0011041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Management of Visio (or comparable) diagram tool of work flow (ITM 301, ITMO 456)</w:t>
      </w:r>
    </w:p>
    <w:p w14:paraId="5BB2456C" w14:textId="1EC643F6" w:rsidR="0011041E" w:rsidRPr="00CC659C" w:rsidRDefault="00313E02" w:rsidP="00313E02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EF64F7">
        <w:rPr>
          <w:rFonts w:asciiTheme="minorHAnsi" w:hAnsiTheme="minorHAnsi" w:cstheme="minorHAnsi"/>
          <w:sz w:val="24"/>
          <w:szCs w:val="24"/>
          <w:highlight w:val="yellow"/>
        </w:rPr>
        <w:t xml:space="preserve">Need a diagram that shows the backend </w:t>
      </w:r>
      <w:r w:rsidR="00EF64F7" w:rsidRPr="00EF64F7">
        <w:rPr>
          <w:rFonts w:asciiTheme="minorHAnsi" w:hAnsiTheme="minorHAnsi" w:cstheme="minorHAnsi"/>
          <w:sz w:val="24"/>
          <w:szCs w:val="24"/>
          <w:highlight w:val="yellow"/>
        </w:rPr>
        <w:t xml:space="preserve">layout of all the components, Database/store, </w:t>
      </w:r>
      <w:r w:rsidR="00F65AC3">
        <w:rPr>
          <w:rFonts w:asciiTheme="minorHAnsi" w:hAnsiTheme="minorHAnsi" w:cstheme="minorHAnsi"/>
          <w:sz w:val="24"/>
          <w:szCs w:val="24"/>
          <w:highlight w:val="yellow"/>
        </w:rPr>
        <w:t>c</w:t>
      </w:r>
      <w:r w:rsidR="00EF64F7" w:rsidRPr="00EF64F7">
        <w:rPr>
          <w:rFonts w:asciiTheme="minorHAnsi" w:hAnsiTheme="minorHAnsi" w:cstheme="minorHAnsi"/>
          <w:sz w:val="24"/>
          <w:szCs w:val="24"/>
          <w:highlight w:val="yellow"/>
        </w:rPr>
        <w:t xml:space="preserve">aching layer, Webserver, and other parts you may </w:t>
      </w:r>
      <w:proofErr w:type="gramStart"/>
      <w:r w:rsidR="00EF64F7" w:rsidRPr="00EF64F7">
        <w:rPr>
          <w:rFonts w:asciiTheme="minorHAnsi" w:hAnsiTheme="minorHAnsi" w:cstheme="minorHAnsi"/>
          <w:sz w:val="24"/>
          <w:szCs w:val="24"/>
          <w:highlight w:val="yellow"/>
        </w:rPr>
        <w:t>have</w:t>
      </w:r>
      <w:proofErr w:type="gramEnd"/>
      <w:r w:rsidR="00EF64F7" w:rsidRPr="00EF64F7">
        <w:rPr>
          <w:rFonts w:asciiTheme="minorHAnsi" w:hAnsiTheme="minorHAnsi" w:cstheme="minorHAnsi"/>
          <w:sz w:val="24"/>
          <w:szCs w:val="24"/>
          <w:highlight w:val="yellow"/>
        </w:rPr>
        <w:t xml:space="preserve"> and their connections overlaid.</w:t>
      </w:r>
      <w:r w:rsidR="006E71D7">
        <w:rPr>
          <w:rFonts w:asciiTheme="minorHAnsi" w:hAnsiTheme="minorHAnsi" w:cstheme="minorHAnsi"/>
          <w:sz w:val="24"/>
          <w:szCs w:val="24"/>
        </w:rPr>
        <w:br/>
      </w:r>
    </w:p>
    <w:p w14:paraId="1BC6608F" w14:textId="3CC1C442" w:rsidR="0011041E" w:rsidRPr="00CC659C" w:rsidRDefault="0011041E" w:rsidP="0011041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Management of project progress (ITMM 471)</w:t>
      </w:r>
    </w:p>
    <w:p w14:paraId="23769E5E" w14:textId="7CCA991A" w:rsidR="0011041E" w:rsidRPr="00CC659C" w:rsidRDefault="0011041E" w:rsidP="0011041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Trello</w:t>
      </w:r>
      <w:r w:rsidR="00601AFB">
        <w:rPr>
          <w:rFonts w:asciiTheme="minorHAnsi" w:hAnsiTheme="minorHAnsi" w:cstheme="minorHAnsi"/>
          <w:sz w:val="24"/>
          <w:szCs w:val="24"/>
        </w:rPr>
        <w:t xml:space="preserve"> </w:t>
      </w:r>
      <w:r w:rsidR="00601AFB" w:rsidRPr="004C0445">
        <w:rPr>
          <w:rFonts w:asciiTheme="minorHAnsi" w:hAnsiTheme="minorHAnsi" w:cstheme="minorHAnsi"/>
          <w:sz w:val="24"/>
          <w:szCs w:val="24"/>
          <w:highlight w:val="yellow"/>
        </w:rPr>
        <w:t>– correlate completed goals</w:t>
      </w:r>
      <w:r w:rsidR="007F3B96" w:rsidRPr="004C0445">
        <w:rPr>
          <w:rFonts w:asciiTheme="minorHAnsi" w:hAnsiTheme="minorHAnsi" w:cstheme="minorHAnsi"/>
          <w:sz w:val="24"/>
          <w:szCs w:val="24"/>
          <w:highlight w:val="yellow"/>
        </w:rPr>
        <w:t xml:space="preserve"> to </w:t>
      </w:r>
      <w:r w:rsidR="007F3B96" w:rsidRPr="004C0445">
        <w:rPr>
          <w:rFonts w:asciiTheme="minorHAnsi" w:hAnsiTheme="minorHAnsi" w:cstheme="minorHAnsi"/>
          <w:b/>
          <w:sz w:val="24"/>
          <w:szCs w:val="24"/>
          <w:highlight w:val="yellow"/>
        </w:rPr>
        <w:t>DONE</w:t>
      </w:r>
      <w:r w:rsidR="007F3B96" w:rsidRPr="004C0445">
        <w:rPr>
          <w:rFonts w:asciiTheme="minorHAnsi" w:hAnsiTheme="minorHAnsi" w:cstheme="minorHAnsi"/>
          <w:sz w:val="24"/>
          <w:szCs w:val="24"/>
          <w:highlight w:val="yellow"/>
        </w:rPr>
        <w:t xml:space="preserve"> Trello cards</w:t>
      </w:r>
      <w:r w:rsidR="006B656A">
        <w:rPr>
          <w:rFonts w:asciiTheme="minorHAnsi" w:hAnsiTheme="minorHAnsi" w:cstheme="minorHAnsi"/>
          <w:sz w:val="24"/>
          <w:szCs w:val="24"/>
        </w:rPr>
        <w:t xml:space="preserve"> </w:t>
      </w:r>
      <w:r w:rsidR="006B656A" w:rsidRPr="0055328A">
        <w:rPr>
          <w:rFonts w:asciiTheme="minorHAnsi" w:hAnsiTheme="minorHAnsi" w:cstheme="minorHAnsi"/>
          <w:sz w:val="24"/>
          <w:szCs w:val="24"/>
          <w:highlight w:val="yellow"/>
        </w:rPr>
        <w:t xml:space="preserve">and unfinished goals to </w:t>
      </w:r>
      <w:r w:rsidR="0055328A" w:rsidRPr="0055328A">
        <w:rPr>
          <w:rFonts w:asciiTheme="minorHAnsi" w:hAnsiTheme="minorHAnsi" w:cstheme="minorHAnsi"/>
          <w:sz w:val="24"/>
          <w:szCs w:val="24"/>
          <w:highlight w:val="yellow"/>
        </w:rPr>
        <w:t>in progress Trello cards</w:t>
      </w:r>
    </w:p>
    <w:p w14:paraId="7497C774" w14:textId="561C69E7" w:rsidR="0011041E" w:rsidRPr="00236EFA" w:rsidRDefault="0011041E" w:rsidP="0011041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C0445">
        <w:rPr>
          <w:rFonts w:asciiTheme="minorHAnsi" w:hAnsiTheme="minorHAnsi" w:cstheme="minorHAnsi"/>
          <w:strike/>
          <w:sz w:val="24"/>
          <w:szCs w:val="24"/>
        </w:rPr>
        <w:t>Slack</w:t>
      </w:r>
      <w:r w:rsidR="00601AFB" w:rsidRPr="004C0445">
        <w:rPr>
          <w:rFonts w:asciiTheme="minorHAnsi" w:hAnsiTheme="minorHAnsi" w:cstheme="minorHAnsi"/>
          <w:strike/>
          <w:sz w:val="24"/>
          <w:szCs w:val="24"/>
        </w:rPr>
        <w:t xml:space="preserve"> -</w:t>
      </w:r>
      <w:r w:rsidR="007F3B96" w:rsidRPr="004C0445">
        <w:rPr>
          <w:rFonts w:asciiTheme="minorHAnsi" w:hAnsiTheme="minorHAnsi" w:cstheme="minorHAnsi"/>
          <w:strike/>
          <w:sz w:val="24"/>
          <w:szCs w:val="24"/>
        </w:rPr>
        <w:t xml:space="preserve"> </w:t>
      </w:r>
      <w:r w:rsidR="00601AFB" w:rsidRPr="00236EF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1797AA" w14:textId="4099D6FA" w:rsidR="00745271" w:rsidRPr="00236EFA" w:rsidRDefault="00236EFA" w:rsidP="0011041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236EFA">
        <w:rPr>
          <w:rFonts w:asciiTheme="minorHAnsi" w:hAnsiTheme="minorHAnsi" w:cstheme="minorHAnsi"/>
          <w:sz w:val="24"/>
          <w:szCs w:val="24"/>
          <w:highlight w:val="yellow"/>
        </w:rPr>
        <w:t>Development Environment – What development environments were used by the team members?</w:t>
      </w:r>
    </w:p>
    <w:p w14:paraId="202B8286" w14:textId="585C9983" w:rsidR="0011041E" w:rsidRPr="00CC659C" w:rsidRDefault="00637E47" w:rsidP="0011041E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GitHub</w:t>
      </w:r>
      <w:r w:rsidR="007F3B96">
        <w:rPr>
          <w:rFonts w:asciiTheme="minorHAnsi" w:hAnsiTheme="minorHAnsi" w:cstheme="minorHAnsi"/>
          <w:sz w:val="24"/>
          <w:szCs w:val="24"/>
        </w:rPr>
        <w:t xml:space="preserve"> </w:t>
      </w:r>
      <w:r w:rsidR="007F3B96" w:rsidRPr="004C0445">
        <w:rPr>
          <w:rFonts w:asciiTheme="minorHAnsi" w:hAnsiTheme="minorHAnsi" w:cstheme="minorHAnsi"/>
          <w:sz w:val="24"/>
          <w:szCs w:val="24"/>
          <w:highlight w:val="yellow"/>
        </w:rPr>
        <w:t xml:space="preserve">- correlate completed goals to </w:t>
      </w:r>
      <w:r w:rsidR="007F3B96" w:rsidRPr="004C0445">
        <w:rPr>
          <w:rFonts w:asciiTheme="minorHAnsi" w:hAnsiTheme="minorHAnsi" w:cstheme="minorHAnsi"/>
          <w:b/>
          <w:sz w:val="24"/>
          <w:szCs w:val="24"/>
          <w:highlight w:val="yellow"/>
        </w:rPr>
        <w:t>GitHub</w:t>
      </w:r>
      <w:r w:rsidR="007F3B96" w:rsidRPr="004C0445">
        <w:rPr>
          <w:rFonts w:asciiTheme="minorHAnsi" w:hAnsiTheme="minorHAnsi" w:cstheme="minorHAnsi"/>
          <w:sz w:val="24"/>
          <w:szCs w:val="24"/>
          <w:highlight w:val="yellow"/>
        </w:rPr>
        <w:t xml:space="preserve"> commits.</w:t>
      </w:r>
      <w:r w:rsidR="007F3B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0F1543" w14:textId="2B5EC48B" w:rsidR="00E64E30" w:rsidRPr="00CC659C" w:rsidRDefault="00637E47" w:rsidP="00E64E30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GitHub</w:t>
      </w:r>
      <w:r w:rsidR="0011041E" w:rsidRPr="00CC659C">
        <w:rPr>
          <w:rFonts w:asciiTheme="minorHAnsi" w:hAnsiTheme="minorHAnsi" w:cstheme="minorHAnsi"/>
          <w:sz w:val="24"/>
          <w:szCs w:val="24"/>
        </w:rPr>
        <w:t xml:space="preserve"> Issues</w:t>
      </w:r>
      <w:r w:rsidR="00E64E30" w:rsidRPr="00CC659C">
        <w:rPr>
          <w:rFonts w:asciiTheme="minorHAnsi" w:hAnsiTheme="minorHAnsi" w:cstheme="minorHAnsi"/>
          <w:sz w:val="24"/>
          <w:szCs w:val="24"/>
        </w:rPr>
        <w:t xml:space="preserve"> </w:t>
      </w:r>
      <w:r w:rsidR="00E64E30" w:rsidRPr="004C0445">
        <w:rPr>
          <w:rFonts w:asciiTheme="minorHAnsi" w:hAnsiTheme="minorHAnsi" w:cstheme="minorHAnsi"/>
          <w:strike/>
          <w:sz w:val="24"/>
          <w:szCs w:val="24"/>
        </w:rPr>
        <w:t>resolve bug posts from UI/UX tester</w:t>
      </w:r>
    </w:p>
    <w:p w14:paraId="7502592F" w14:textId="653E4503" w:rsidR="001A362C" w:rsidRPr="004C0445" w:rsidRDefault="004C0445" w:rsidP="001A362C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4C0445">
        <w:rPr>
          <w:rFonts w:asciiTheme="minorHAnsi" w:hAnsiTheme="minorHAnsi" w:cstheme="minorHAnsi"/>
          <w:sz w:val="24"/>
          <w:szCs w:val="24"/>
          <w:highlight w:val="yellow"/>
        </w:rPr>
        <w:t>List all open bugs, closed bugs and who they were assigned to by the PM</w:t>
      </w:r>
    </w:p>
    <w:p w14:paraId="727099EC" w14:textId="08B9BC67" w:rsidR="007C5729" w:rsidRPr="00CC659C" w:rsidRDefault="007C5729" w:rsidP="007C572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Team must generate at least 15 real “test” user</w:t>
      </w:r>
      <w:r w:rsidR="001A362C" w:rsidRPr="00CC659C">
        <w:rPr>
          <w:rFonts w:asciiTheme="minorHAnsi" w:hAnsiTheme="minorHAnsi" w:cstheme="minorHAnsi"/>
          <w:sz w:val="24"/>
          <w:szCs w:val="24"/>
        </w:rPr>
        <w:t xml:space="preserve"> data that is inserted upon instance creation</w:t>
      </w:r>
      <w:r w:rsidRPr="00CC659C">
        <w:rPr>
          <w:rFonts w:asciiTheme="minorHAnsi" w:hAnsiTheme="minorHAnsi" w:cstheme="minorHAnsi"/>
          <w:sz w:val="24"/>
          <w:szCs w:val="24"/>
        </w:rPr>
        <w:t xml:space="preserve"> and proper data to test functionality of a system</w:t>
      </w:r>
    </w:p>
    <w:p w14:paraId="274A88E5" w14:textId="731AF0AA" w:rsidR="007C5729" w:rsidRPr="00CC659C" w:rsidRDefault="007C5729" w:rsidP="007C5729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>No system is ever use</w:t>
      </w:r>
      <w:r w:rsidR="00CC3FAD" w:rsidRPr="00CC659C">
        <w:rPr>
          <w:rFonts w:asciiTheme="minorHAnsi" w:hAnsiTheme="minorHAnsi" w:cstheme="minorHAnsi"/>
          <w:sz w:val="24"/>
          <w:szCs w:val="24"/>
        </w:rPr>
        <w:t>d</w:t>
      </w:r>
      <w:r w:rsidRPr="00CC659C">
        <w:rPr>
          <w:rFonts w:asciiTheme="minorHAnsi" w:hAnsiTheme="minorHAnsi" w:cstheme="minorHAnsi"/>
          <w:sz w:val="24"/>
          <w:szCs w:val="24"/>
        </w:rPr>
        <w:t xml:space="preserve"> “blank” always fill it up with real data.</w:t>
      </w:r>
    </w:p>
    <w:p w14:paraId="4E768611" w14:textId="3E8343F5" w:rsidR="0011041E" w:rsidRPr="00CC659C" w:rsidRDefault="000C3370" w:rsidP="000C3370">
      <w:pPr>
        <w:rPr>
          <w:rFonts w:asciiTheme="minorHAnsi" w:hAnsiTheme="minorHAnsi" w:cstheme="minorHAnsi"/>
          <w:sz w:val="24"/>
          <w:szCs w:val="24"/>
        </w:rPr>
      </w:pPr>
      <w:r w:rsidRPr="00CC659C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F346907" w14:textId="7CC2CF0A" w:rsidR="007A3003" w:rsidRPr="00CC659C" w:rsidRDefault="007A3003" w:rsidP="00723EBE">
      <w:pPr>
        <w:rPr>
          <w:rFonts w:asciiTheme="minorHAnsi" w:hAnsiTheme="minorHAnsi" w:cstheme="minorHAnsi"/>
          <w:sz w:val="24"/>
          <w:szCs w:val="24"/>
        </w:rPr>
      </w:pPr>
    </w:p>
    <w:p w14:paraId="345FB703" w14:textId="06646434" w:rsidR="00CF0A70" w:rsidRPr="00CC659C" w:rsidRDefault="00485440" w:rsidP="00582F38">
      <w:pPr>
        <w:pStyle w:val="DefaultText"/>
        <w:spacing w:before="86"/>
        <w:rPr>
          <w:rFonts w:asciiTheme="minorHAnsi" w:hAnsiTheme="minorHAnsi" w:cstheme="minorHAnsi"/>
          <w:b/>
          <w:szCs w:val="24"/>
        </w:rPr>
      </w:pPr>
      <w:r w:rsidRPr="00CC659C">
        <w:rPr>
          <w:rFonts w:asciiTheme="minorHAnsi" w:hAnsiTheme="minorHAnsi" w:cstheme="minorHAnsi"/>
          <w:b/>
          <w:szCs w:val="24"/>
          <w:highlight w:val="yellow"/>
        </w:rPr>
        <w:t>Deliverable:</w:t>
      </w:r>
      <w:r w:rsidRPr="00CC659C">
        <w:rPr>
          <w:rFonts w:asciiTheme="minorHAnsi" w:hAnsiTheme="minorHAnsi" w:cstheme="minorHAnsi"/>
          <w:szCs w:val="24"/>
          <w:highlight w:val="yellow"/>
        </w:rPr>
        <w:t xml:space="preserve"> </w:t>
      </w:r>
      <w:r w:rsidR="00E90343" w:rsidRPr="00CC659C">
        <w:rPr>
          <w:rFonts w:asciiTheme="minorHAnsi" w:hAnsiTheme="minorHAnsi" w:cstheme="minorHAnsi"/>
          <w:szCs w:val="24"/>
          <w:highlight w:val="yellow"/>
        </w:rPr>
        <w:t xml:space="preserve">Create a folder called: </w:t>
      </w:r>
      <w:r w:rsidR="00D558BA" w:rsidRPr="00CC659C">
        <w:rPr>
          <w:rFonts w:asciiTheme="minorHAnsi" w:hAnsiTheme="minorHAnsi" w:cstheme="minorHAnsi"/>
          <w:b/>
          <w:szCs w:val="24"/>
          <w:highlight w:val="yellow"/>
        </w:rPr>
        <w:t>R</w:t>
      </w:r>
      <w:r w:rsidR="00E90343" w:rsidRPr="00CC659C">
        <w:rPr>
          <w:rFonts w:asciiTheme="minorHAnsi" w:hAnsiTheme="minorHAnsi" w:cstheme="minorHAnsi"/>
          <w:b/>
          <w:szCs w:val="24"/>
          <w:highlight w:val="yellow"/>
        </w:rPr>
        <w:t>eports</w:t>
      </w:r>
      <w:r w:rsidR="00D558BA" w:rsidRPr="00CC659C">
        <w:rPr>
          <w:rFonts w:asciiTheme="minorHAnsi" w:hAnsiTheme="minorHAnsi" w:cstheme="minorHAnsi"/>
          <w:szCs w:val="24"/>
          <w:highlight w:val="yellow"/>
        </w:rPr>
        <w:t xml:space="preserve"> and create sub-folders named</w:t>
      </w:r>
      <w:r w:rsidR="00637E47" w:rsidRPr="00CC659C">
        <w:rPr>
          <w:rFonts w:asciiTheme="minorHAnsi" w:hAnsiTheme="minorHAnsi" w:cstheme="minorHAnsi"/>
          <w:b/>
          <w:szCs w:val="24"/>
          <w:highlight w:val="yellow"/>
        </w:rPr>
        <w:t xml:space="preserve"> </w:t>
      </w:r>
      <w:r w:rsidR="00637E47" w:rsidRPr="00CC659C">
        <w:rPr>
          <w:rFonts w:asciiTheme="minorHAnsi" w:hAnsiTheme="minorHAnsi" w:cstheme="minorHAnsi"/>
          <w:szCs w:val="24"/>
          <w:highlight w:val="yellow"/>
        </w:rPr>
        <w:t xml:space="preserve">after the sprint </w:t>
      </w:r>
      <w:r w:rsidR="00637E47" w:rsidRPr="00CC659C">
        <w:rPr>
          <w:rFonts w:asciiTheme="minorHAnsi" w:hAnsiTheme="minorHAnsi" w:cstheme="minorHAnsi"/>
          <w:b/>
          <w:szCs w:val="24"/>
          <w:highlight w:val="yellow"/>
        </w:rPr>
        <w:t>(sprint-01, sprint-02</w:t>
      </w:r>
      <w:r w:rsidR="00D558BA" w:rsidRPr="00CC659C">
        <w:rPr>
          <w:rFonts w:asciiTheme="minorHAnsi" w:hAnsiTheme="minorHAnsi" w:cstheme="minorHAnsi"/>
          <w:b/>
          <w:szCs w:val="24"/>
          <w:highlight w:val="yellow"/>
        </w:rPr>
        <w:t>, sprint-03,</w:t>
      </w:r>
      <w:r w:rsidR="00D558BA" w:rsidRPr="00ED58B5">
        <w:rPr>
          <w:rFonts w:asciiTheme="minorHAnsi" w:hAnsiTheme="minorHAnsi" w:cstheme="minorHAnsi"/>
          <w:b/>
          <w:strike/>
          <w:szCs w:val="24"/>
          <w:highlight w:val="yellow"/>
        </w:rPr>
        <w:t xml:space="preserve"> midterm</w:t>
      </w:r>
      <w:r w:rsidR="00CF0A70" w:rsidRPr="00CC659C">
        <w:rPr>
          <w:rFonts w:asciiTheme="minorHAnsi" w:hAnsiTheme="minorHAnsi" w:cstheme="minorHAnsi"/>
          <w:b/>
          <w:szCs w:val="24"/>
          <w:highlight w:val="yellow"/>
        </w:rPr>
        <w:t>, sprint-04, sprint-05, and</w:t>
      </w:r>
      <w:r w:rsidR="00ED58B5">
        <w:rPr>
          <w:rFonts w:asciiTheme="minorHAnsi" w:hAnsiTheme="minorHAnsi" w:cstheme="minorHAnsi"/>
          <w:b/>
          <w:szCs w:val="24"/>
          <w:highlight w:val="yellow"/>
        </w:rPr>
        <w:t xml:space="preserve"> sprint-06</w:t>
      </w:r>
      <w:r w:rsidR="00CF0A70" w:rsidRPr="00CC659C">
        <w:rPr>
          <w:rFonts w:asciiTheme="minorHAnsi" w:hAnsiTheme="minorHAnsi" w:cstheme="minorHAnsi"/>
          <w:b/>
          <w:szCs w:val="24"/>
          <w:highlight w:val="yellow"/>
        </w:rPr>
        <w:t>)</w:t>
      </w:r>
      <w:r w:rsidR="00D558BA" w:rsidRPr="00CC659C">
        <w:rPr>
          <w:rFonts w:asciiTheme="minorHAnsi" w:hAnsiTheme="minorHAnsi" w:cstheme="minorHAnsi"/>
          <w:b/>
          <w:szCs w:val="24"/>
          <w:highlight w:val="yellow"/>
        </w:rPr>
        <w:t xml:space="preserve">.  </w:t>
      </w:r>
      <w:r w:rsidR="00D558BA" w:rsidRPr="00CC659C">
        <w:rPr>
          <w:rFonts w:asciiTheme="minorHAnsi" w:hAnsiTheme="minorHAnsi" w:cstheme="minorHAnsi"/>
          <w:szCs w:val="24"/>
          <w:highlight w:val="yellow"/>
        </w:rPr>
        <w:t>Within each folder place your report</w:t>
      </w:r>
      <w:r w:rsidR="00637E47" w:rsidRPr="00CC659C">
        <w:rPr>
          <w:rFonts w:asciiTheme="minorHAnsi" w:hAnsiTheme="minorHAnsi" w:cstheme="minorHAnsi"/>
          <w:szCs w:val="24"/>
          <w:highlight w:val="yellow"/>
        </w:rPr>
        <w:t xml:space="preserve"> name the file: </w:t>
      </w:r>
      <w:r w:rsidR="00F34B1C" w:rsidRPr="00CC659C">
        <w:rPr>
          <w:rFonts w:asciiTheme="minorHAnsi" w:hAnsiTheme="minorHAnsi" w:cstheme="minorHAnsi"/>
          <w:b/>
          <w:szCs w:val="24"/>
          <w:highlight w:val="yellow"/>
        </w:rPr>
        <w:t>report.md</w:t>
      </w:r>
    </w:p>
    <w:p w14:paraId="6756AB1F" w14:textId="7F713087" w:rsidR="00C141B8" w:rsidRPr="00CC659C" w:rsidRDefault="00F34B1C" w:rsidP="00582F38">
      <w:pPr>
        <w:pStyle w:val="DefaultText"/>
        <w:spacing w:before="86"/>
        <w:rPr>
          <w:rFonts w:asciiTheme="minorHAnsi" w:hAnsiTheme="minorHAnsi" w:cstheme="minorHAnsi"/>
          <w:szCs w:val="24"/>
        </w:rPr>
      </w:pPr>
      <w:r w:rsidRPr="00CC659C">
        <w:rPr>
          <w:rFonts w:asciiTheme="minorHAnsi" w:hAnsiTheme="minorHAnsi" w:cstheme="minorHAnsi"/>
          <w:szCs w:val="24"/>
        </w:rPr>
        <w:t xml:space="preserve"> </w:t>
      </w:r>
    </w:p>
    <w:p w14:paraId="754CF94E" w14:textId="77777777" w:rsidR="00C141B8" w:rsidRPr="00CC659C" w:rsidRDefault="0019409A" w:rsidP="00582F38">
      <w:pPr>
        <w:pStyle w:val="DefaultText"/>
        <w:spacing w:before="86"/>
        <w:rPr>
          <w:rFonts w:asciiTheme="minorHAnsi" w:hAnsiTheme="minorHAnsi" w:cstheme="minorHAnsi"/>
          <w:szCs w:val="24"/>
        </w:rPr>
      </w:pPr>
      <w:r w:rsidRPr="00CC659C">
        <w:rPr>
          <w:rFonts w:asciiTheme="minorHAnsi" w:hAnsiTheme="minorHAnsi" w:cstheme="minorHAnsi"/>
          <w:szCs w:val="24"/>
        </w:rPr>
        <w:t>Explain and detail the 13 items above (use screen shots if need be).</w:t>
      </w:r>
      <w:r w:rsidR="00F3572F" w:rsidRPr="00CC659C">
        <w:rPr>
          <w:rFonts w:asciiTheme="minorHAnsi" w:hAnsiTheme="minorHAnsi" w:cstheme="minorHAnsi"/>
          <w:szCs w:val="24"/>
        </w:rPr>
        <w:t xml:space="preserve">  </w:t>
      </w:r>
    </w:p>
    <w:p w14:paraId="19D2EE9A" w14:textId="0B2963A8" w:rsidR="00C5669B" w:rsidRPr="00CC659C" w:rsidRDefault="00C141B8" w:rsidP="00582F38">
      <w:pPr>
        <w:pStyle w:val="DefaultText"/>
        <w:spacing w:before="86"/>
        <w:rPr>
          <w:rFonts w:asciiTheme="minorHAnsi" w:hAnsiTheme="minorHAnsi" w:cstheme="minorHAnsi"/>
          <w:szCs w:val="24"/>
        </w:rPr>
      </w:pPr>
      <w:r w:rsidRPr="00CC659C">
        <w:rPr>
          <w:rFonts w:asciiTheme="minorHAnsi" w:hAnsiTheme="minorHAnsi" w:cstheme="minorHAnsi"/>
          <w:szCs w:val="24"/>
        </w:rPr>
        <w:t xml:space="preserve">This will be a </w:t>
      </w:r>
      <w:r w:rsidR="00F3572F" w:rsidRPr="00CC659C">
        <w:rPr>
          <w:rFonts w:asciiTheme="minorHAnsi" w:hAnsiTheme="minorHAnsi" w:cstheme="minorHAnsi"/>
          <w:szCs w:val="24"/>
        </w:rPr>
        <w:t>Group submission</w:t>
      </w:r>
      <w:r w:rsidRPr="00CC659C">
        <w:rPr>
          <w:rFonts w:asciiTheme="minorHAnsi" w:hAnsiTheme="minorHAnsi" w:cstheme="minorHAnsi"/>
          <w:szCs w:val="24"/>
        </w:rPr>
        <w:t xml:space="preserve"> the URL to the presentation on Blackboard</w:t>
      </w:r>
      <w:r w:rsidR="00232ECC">
        <w:rPr>
          <w:rFonts w:asciiTheme="minorHAnsi" w:hAnsiTheme="minorHAnsi" w:cstheme="minorHAnsi"/>
          <w:szCs w:val="24"/>
        </w:rPr>
        <w:t xml:space="preserve"> </w:t>
      </w:r>
      <w:r w:rsidR="00232ECC" w:rsidRPr="00D03023">
        <w:rPr>
          <w:rFonts w:asciiTheme="minorHAnsi" w:hAnsiTheme="minorHAnsi" w:cstheme="minorHAnsi"/>
          <w:szCs w:val="24"/>
          <w:highlight w:val="yellow"/>
        </w:rPr>
        <w:t>by the Project Manager</w:t>
      </w:r>
    </w:p>
    <w:p w14:paraId="594106AC" w14:textId="77777777" w:rsidR="00C5669B" w:rsidRPr="00CC659C" w:rsidRDefault="00C5669B" w:rsidP="00582F38">
      <w:pPr>
        <w:pStyle w:val="DefaultText"/>
        <w:spacing w:before="86"/>
        <w:rPr>
          <w:rFonts w:asciiTheme="minorHAnsi" w:hAnsiTheme="minorHAnsi" w:cstheme="minorHAnsi"/>
          <w:szCs w:val="24"/>
        </w:rPr>
      </w:pPr>
    </w:p>
    <w:p w14:paraId="32EC58F3" w14:textId="4C183F4B" w:rsidR="00914B83" w:rsidRPr="00CC659C" w:rsidRDefault="0019409A" w:rsidP="00582F38">
      <w:pPr>
        <w:pStyle w:val="DefaultText"/>
        <w:spacing w:before="86"/>
        <w:rPr>
          <w:rFonts w:asciiTheme="minorHAnsi" w:hAnsiTheme="minorHAnsi" w:cstheme="minorHAnsi"/>
          <w:szCs w:val="24"/>
        </w:rPr>
      </w:pPr>
      <w:r w:rsidRPr="00CC659C">
        <w:rPr>
          <w:rFonts w:asciiTheme="minorHAnsi" w:hAnsiTheme="minorHAnsi" w:cstheme="minorHAnsi"/>
          <w:szCs w:val="24"/>
        </w:rPr>
        <w:t xml:space="preserve">  </w:t>
      </w:r>
    </w:p>
    <w:sectPr w:rsidR="00914B83" w:rsidRPr="00CC659C" w:rsidSect="00380719">
      <w:headerReference w:type="default" r:id="rId10"/>
      <w:type w:val="continuous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E7AF1" w14:textId="77777777" w:rsidR="00011590" w:rsidRDefault="00011590" w:rsidP="003A3323">
      <w:r>
        <w:separator/>
      </w:r>
    </w:p>
  </w:endnote>
  <w:endnote w:type="continuationSeparator" w:id="0">
    <w:p w14:paraId="6CADAE19" w14:textId="77777777" w:rsidR="00011590" w:rsidRDefault="00011590" w:rsidP="003A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252BB" w14:textId="77777777" w:rsidR="00011590" w:rsidRDefault="00011590" w:rsidP="003A3323">
      <w:r>
        <w:separator/>
      </w:r>
    </w:p>
  </w:footnote>
  <w:footnote w:type="continuationSeparator" w:id="0">
    <w:p w14:paraId="32F2508E" w14:textId="77777777" w:rsidR="00011590" w:rsidRDefault="00011590" w:rsidP="003A3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71731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5E236D" w14:textId="1732EB35" w:rsidR="00267B9F" w:rsidRDefault="00267B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53C59" w14:textId="77777777" w:rsidR="00267B9F" w:rsidRDefault="00267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39FE"/>
    <w:multiLevelType w:val="hybridMultilevel"/>
    <w:tmpl w:val="05A2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66EF"/>
    <w:multiLevelType w:val="hybridMultilevel"/>
    <w:tmpl w:val="47DC2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44A2F"/>
    <w:multiLevelType w:val="hybridMultilevel"/>
    <w:tmpl w:val="632C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63002"/>
    <w:multiLevelType w:val="hybridMultilevel"/>
    <w:tmpl w:val="15ACC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E63C6"/>
    <w:multiLevelType w:val="hybridMultilevel"/>
    <w:tmpl w:val="D004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64AB6"/>
    <w:multiLevelType w:val="multilevel"/>
    <w:tmpl w:val="D73841A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" w15:restartNumberingAfterBreak="0">
    <w:nsid w:val="43457FA4"/>
    <w:multiLevelType w:val="hybridMultilevel"/>
    <w:tmpl w:val="1B32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6D04"/>
    <w:multiLevelType w:val="hybridMultilevel"/>
    <w:tmpl w:val="0D20C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BD6535"/>
    <w:multiLevelType w:val="hybridMultilevel"/>
    <w:tmpl w:val="C004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E7B36"/>
    <w:multiLevelType w:val="hybridMultilevel"/>
    <w:tmpl w:val="41D4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17F87"/>
    <w:multiLevelType w:val="hybridMultilevel"/>
    <w:tmpl w:val="45787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27A6F"/>
    <w:multiLevelType w:val="hybridMultilevel"/>
    <w:tmpl w:val="7B50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00AA7"/>
    <w:multiLevelType w:val="hybridMultilevel"/>
    <w:tmpl w:val="D99A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3D"/>
    <w:rsid w:val="000060C0"/>
    <w:rsid w:val="00011590"/>
    <w:rsid w:val="00040EC0"/>
    <w:rsid w:val="000426D6"/>
    <w:rsid w:val="00067234"/>
    <w:rsid w:val="000840E7"/>
    <w:rsid w:val="00084EC0"/>
    <w:rsid w:val="00090F75"/>
    <w:rsid w:val="000928D8"/>
    <w:rsid w:val="000945BD"/>
    <w:rsid w:val="00097D63"/>
    <w:rsid w:val="000B6469"/>
    <w:rsid w:val="000C3370"/>
    <w:rsid w:val="000C68CB"/>
    <w:rsid w:val="000C76E9"/>
    <w:rsid w:val="000D7201"/>
    <w:rsid w:val="000E6F91"/>
    <w:rsid w:val="000E7F66"/>
    <w:rsid w:val="0011041E"/>
    <w:rsid w:val="00120655"/>
    <w:rsid w:val="0012515A"/>
    <w:rsid w:val="0013476A"/>
    <w:rsid w:val="00137337"/>
    <w:rsid w:val="0014489B"/>
    <w:rsid w:val="001473AE"/>
    <w:rsid w:val="00151140"/>
    <w:rsid w:val="00152B24"/>
    <w:rsid w:val="00190450"/>
    <w:rsid w:val="001904A6"/>
    <w:rsid w:val="0019409A"/>
    <w:rsid w:val="001A362C"/>
    <w:rsid w:val="001B2126"/>
    <w:rsid w:val="001B3576"/>
    <w:rsid w:val="001C1318"/>
    <w:rsid w:val="001D3634"/>
    <w:rsid w:val="001D78B7"/>
    <w:rsid w:val="001E4449"/>
    <w:rsid w:val="001F04AC"/>
    <w:rsid w:val="001F28EE"/>
    <w:rsid w:val="001F2FAF"/>
    <w:rsid w:val="002033B8"/>
    <w:rsid w:val="002230FD"/>
    <w:rsid w:val="00232ECC"/>
    <w:rsid w:val="00236EFA"/>
    <w:rsid w:val="00267B9F"/>
    <w:rsid w:val="0027757B"/>
    <w:rsid w:val="00286362"/>
    <w:rsid w:val="002B20A7"/>
    <w:rsid w:val="002B5509"/>
    <w:rsid w:val="002F2CCE"/>
    <w:rsid w:val="00313E02"/>
    <w:rsid w:val="003413A2"/>
    <w:rsid w:val="00367CA7"/>
    <w:rsid w:val="00380719"/>
    <w:rsid w:val="00381E96"/>
    <w:rsid w:val="00382B3E"/>
    <w:rsid w:val="003A3323"/>
    <w:rsid w:val="003C223A"/>
    <w:rsid w:val="003C653F"/>
    <w:rsid w:val="003E128E"/>
    <w:rsid w:val="003E5750"/>
    <w:rsid w:val="003F177B"/>
    <w:rsid w:val="003F4BBF"/>
    <w:rsid w:val="00407A0F"/>
    <w:rsid w:val="00427023"/>
    <w:rsid w:val="00445A9C"/>
    <w:rsid w:val="00450175"/>
    <w:rsid w:val="00472284"/>
    <w:rsid w:val="004812AC"/>
    <w:rsid w:val="00485440"/>
    <w:rsid w:val="004A4743"/>
    <w:rsid w:val="004A5FD0"/>
    <w:rsid w:val="004B2F89"/>
    <w:rsid w:val="004C0445"/>
    <w:rsid w:val="004C3278"/>
    <w:rsid w:val="004C44BF"/>
    <w:rsid w:val="005215DE"/>
    <w:rsid w:val="0052421D"/>
    <w:rsid w:val="00536337"/>
    <w:rsid w:val="00545931"/>
    <w:rsid w:val="005519CE"/>
    <w:rsid w:val="0055328A"/>
    <w:rsid w:val="00554008"/>
    <w:rsid w:val="005571E8"/>
    <w:rsid w:val="00561363"/>
    <w:rsid w:val="00566927"/>
    <w:rsid w:val="005728AA"/>
    <w:rsid w:val="00574983"/>
    <w:rsid w:val="00582F38"/>
    <w:rsid w:val="005867E3"/>
    <w:rsid w:val="00586E8B"/>
    <w:rsid w:val="005E51ED"/>
    <w:rsid w:val="00601AFB"/>
    <w:rsid w:val="00603AA5"/>
    <w:rsid w:val="00636F4D"/>
    <w:rsid w:val="00637E47"/>
    <w:rsid w:val="00655A63"/>
    <w:rsid w:val="006751D8"/>
    <w:rsid w:val="00676D3E"/>
    <w:rsid w:val="00677B5E"/>
    <w:rsid w:val="006B04A8"/>
    <w:rsid w:val="006B2593"/>
    <w:rsid w:val="006B656A"/>
    <w:rsid w:val="006C5139"/>
    <w:rsid w:val="006C7859"/>
    <w:rsid w:val="006C7C8C"/>
    <w:rsid w:val="006D7501"/>
    <w:rsid w:val="006E236F"/>
    <w:rsid w:val="006E6658"/>
    <w:rsid w:val="006E71D7"/>
    <w:rsid w:val="006F68A9"/>
    <w:rsid w:val="007015BA"/>
    <w:rsid w:val="00703E72"/>
    <w:rsid w:val="00706E3D"/>
    <w:rsid w:val="007071B5"/>
    <w:rsid w:val="00710D60"/>
    <w:rsid w:val="00717844"/>
    <w:rsid w:val="00723EBE"/>
    <w:rsid w:val="00732FC2"/>
    <w:rsid w:val="0074357F"/>
    <w:rsid w:val="00745271"/>
    <w:rsid w:val="00745AF3"/>
    <w:rsid w:val="00753125"/>
    <w:rsid w:val="00776DBB"/>
    <w:rsid w:val="007A3003"/>
    <w:rsid w:val="007C5729"/>
    <w:rsid w:val="007D1BAE"/>
    <w:rsid w:val="007D6383"/>
    <w:rsid w:val="007E4F6F"/>
    <w:rsid w:val="007E596A"/>
    <w:rsid w:val="007F3B96"/>
    <w:rsid w:val="008207F8"/>
    <w:rsid w:val="00836CEA"/>
    <w:rsid w:val="0084308A"/>
    <w:rsid w:val="00861C95"/>
    <w:rsid w:val="00877038"/>
    <w:rsid w:val="008833CA"/>
    <w:rsid w:val="00894BF2"/>
    <w:rsid w:val="008E6058"/>
    <w:rsid w:val="009124E5"/>
    <w:rsid w:val="00914B83"/>
    <w:rsid w:val="0093797D"/>
    <w:rsid w:val="00945EDB"/>
    <w:rsid w:val="00947145"/>
    <w:rsid w:val="00953E02"/>
    <w:rsid w:val="0096340E"/>
    <w:rsid w:val="00966C92"/>
    <w:rsid w:val="00975544"/>
    <w:rsid w:val="009E130C"/>
    <w:rsid w:val="009E3053"/>
    <w:rsid w:val="009E31AF"/>
    <w:rsid w:val="009F5A3F"/>
    <w:rsid w:val="00A12E04"/>
    <w:rsid w:val="00A17683"/>
    <w:rsid w:val="00A40A49"/>
    <w:rsid w:val="00A62D95"/>
    <w:rsid w:val="00A847CC"/>
    <w:rsid w:val="00A95AB0"/>
    <w:rsid w:val="00AC3E94"/>
    <w:rsid w:val="00AD6F25"/>
    <w:rsid w:val="00AE026A"/>
    <w:rsid w:val="00AE02F6"/>
    <w:rsid w:val="00AF5EFE"/>
    <w:rsid w:val="00AF6EAE"/>
    <w:rsid w:val="00B03016"/>
    <w:rsid w:val="00B11752"/>
    <w:rsid w:val="00B13185"/>
    <w:rsid w:val="00B4684A"/>
    <w:rsid w:val="00B46BB8"/>
    <w:rsid w:val="00B54556"/>
    <w:rsid w:val="00B57AE0"/>
    <w:rsid w:val="00B57CE0"/>
    <w:rsid w:val="00B915B7"/>
    <w:rsid w:val="00BA31E1"/>
    <w:rsid w:val="00BA4F68"/>
    <w:rsid w:val="00BC2632"/>
    <w:rsid w:val="00BC702B"/>
    <w:rsid w:val="00BE5C53"/>
    <w:rsid w:val="00C141B8"/>
    <w:rsid w:val="00C25521"/>
    <w:rsid w:val="00C5669B"/>
    <w:rsid w:val="00C72810"/>
    <w:rsid w:val="00C8635F"/>
    <w:rsid w:val="00C90D51"/>
    <w:rsid w:val="00CA0A0D"/>
    <w:rsid w:val="00CA112A"/>
    <w:rsid w:val="00CA7C13"/>
    <w:rsid w:val="00CC3FAD"/>
    <w:rsid w:val="00CC659C"/>
    <w:rsid w:val="00CE071C"/>
    <w:rsid w:val="00CE4C58"/>
    <w:rsid w:val="00CF0A70"/>
    <w:rsid w:val="00CF0D91"/>
    <w:rsid w:val="00CF0F1F"/>
    <w:rsid w:val="00D03023"/>
    <w:rsid w:val="00D31562"/>
    <w:rsid w:val="00D35F14"/>
    <w:rsid w:val="00D558BA"/>
    <w:rsid w:val="00D65CDF"/>
    <w:rsid w:val="00D7661A"/>
    <w:rsid w:val="00DB6392"/>
    <w:rsid w:val="00DB7D4D"/>
    <w:rsid w:val="00DD08A3"/>
    <w:rsid w:val="00DE7405"/>
    <w:rsid w:val="00DF01D2"/>
    <w:rsid w:val="00E10478"/>
    <w:rsid w:val="00E14751"/>
    <w:rsid w:val="00E21B69"/>
    <w:rsid w:val="00E31AAC"/>
    <w:rsid w:val="00E36648"/>
    <w:rsid w:val="00E51DE7"/>
    <w:rsid w:val="00E64E30"/>
    <w:rsid w:val="00E7395C"/>
    <w:rsid w:val="00E90343"/>
    <w:rsid w:val="00EB067A"/>
    <w:rsid w:val="00EC24D1"/>
    <w:rsid w:val="00EC7717"/>
    <w:rsid w:val="00ED58B5"/>
    <w:rsid w:val="00EE7F29"/>
    <w:rsid w:val="00EF46D6"/>
    <w:rsid w:val="00EF64F7"/>
    <w:rsid w:val="00EF667C"/>
    <w:rsid w:val="00F057F5"/>
    <w:rsid w:val="00F06E17"/>
    <w:rsid w:val="00F26C4E"/>
    <w:rsid w:val="00F34B1C"/>
    <w:rsid w:val="00F3572F"/>
    <w:rsid w:val="00F40C5A"/>
    <w:rsid w:val="00F418E1"/>
    <w:rsid w:val="00F605E4"/>
    <w:rsid w:val="00F642EB"/>
    <w:rsid w:val="00F65AC3"/>
    <w:rsid w:val="00F95DFB"/>
    <w:rsid w:val="00FA30E8"/>
    <w:rsid w:val="00FC6782"/>
    <w:rsid w:val="00FD0DE6"/>
    <w:rsid w:val="00FD4255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920FF2"/>
  <w15:docId w15:val="{F00CACF0-4C96-49BD-BFBF-C2BB699F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8071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/>
    <w:unhideWhenUsed/>
    <w:rsid w:val="003A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3"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rsid w:val="00380719"/>
    <w:rPr>
      <w:sz w:val="24"/>
    </w:rPr>
  </w:style>
  <w:style w:type="paragraph" w:customStyle="1" w:styleId="BodySingle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/>
    <w:rsid w:val="003807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1BAE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945ED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igitalocean.com/observability-and-metr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docs/monitoring/resources/glossary-of-term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1585B-8AFE-4FB0-B430-1F952FF5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ITMSyllabusLetterheadTemplate2014.dotx</Template>
  <TotalTime>1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Trygstad</dc:creator>
  <cp:lastModifiedBy>Jeremy Hajek</cp:lastModifiedBy>
  <cp:revision>3</cp:revision>
  <cp:lastPrinted>2019-03-26T14:40:00Z</cp:lastPrinted>
  <dcterms:created xsi:type="dcterms:W3CDTF">2019-04-03T14:14:00Z</dcterms:created>
  <dcterms:modified xsi:type="dcterms:W3CDTF">2019-04-03T14:14:00Z</dcterms:modified>
</cp:coreProperties>
</file>